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C4" w:rsidRDefault="001D29C4" w:rsidP="00A21C05">
      <w:pPr>
        <w:pStyle w:val="Title"/>
        <w:jc w:val="center"/>
        <w:rPr>
          <w:b/>
          <w:bCs/>
          <w:smallCaps/>
          <w:sz w:val="44"/>
          <w:szCs w:val="36"/>
        </w:rPr>
      </w:pPr>
    </w:p>
    <w:p w:rsidR="001D29C4" w:rsidRDefault="001D29C4" w:rsidP="00A21C05">
      <w:pPr>
        <w:pStyle w:val="Title"/>
        <w:jc w:val="center"/>
        <w:rPr>
          <w:b/>
          <w:bCs/>
          <w:smallCaps/>
          <w:sz w:val="44"/>
          <w:szCs w:val="36"/>
        </w:rPr>
      </w:pPr>
    </w:p>
    <w:p w:rsidR="001D29C4" w:rsidRDefault="001D29C4" w:rsidP="00A21C05">
      <w:pPr>
        <w:pStyle w:val="Title"/>
        <w:jc w:val="center"/>
        <w:rPr>
          <w:b/>
          <w:bCs/>
          <w:smallCaps/>
          <w:sz w:val="44"/>
          <w:szCs w:val="36"/>
        </w:rPr>
      </w:pPr>
    </w:p>
    <w:p w:rsidR="001D29C4" w:rsidRDefault="001D29C4" w:rsidP="00A21C05">
      <w:pPr>
        <w:pStyle w:val="Title"/>
        <w:jc w:val="center"/>
        <w:rPr>
          <w:b/>
          <w:bCs/>
          <w:smallCaps/>
          <w:sz w:val="44"/>
          <w:szCs w:val="36"/>
        </w:rPr>
      </w:pPr>
    </w:p>
    <w:p w:rsidR="001D29C4" w:rsidRDefault="001D29C4" w:rsidP="00A21C05">
      <w:pPr>
        <w:pStyle w:val="Title"/>
        <w:jc w:val="center"/>
        <w:rPr>
          <w:b/>
          <w:bCs/>
          <w:smallCaps/>
          <w:sz w:val="44"/>
          <w:szCs w:val="36"/>
        </w:rPr>
      </w:pPr>
    </w:p>
    <w:p w:rsidR="001D29C4" w:rsidRDefault="001D29C4" w:rsidP="00A21C05">
      <w:pPr>
        <w:pStyle w:val="Title"/>
        <w:jc w:val="center"/>
        <w:rPr>
          <w:b/>
          <w:bCs/>
          <w:smallCaps/>
          <w:sz w:val="44"/>
          <w:szCs w:val="36"/>
        </w:rPr>
      </w:pPr>
    </w:p>
    <w:p w:rsidR="001D29C4" w:rsidRDefault="001D29C4" w:rsidP="00A21C05">
      <w:pPr>
        <w:pStyle w:val="Title"/>
        <w:jc w:val="center"/>
        <w:rPr>
          <w:b/>
          <w:bCs/>
          <w:smallCaps/>
          <w:sz w:val="44"/>
          <w:szCs w:val="36"/>
        </w:rPr>
      </w:pPr>
    </w:p>
    <w:p w:rsidR="001D29C4" w:rsidRDefault="001D29C4" w:rsidP="00A21C05">
      <w:pPr>
        <w:pStyle w:val="Title"/>
        <w:jc w:val="center"/>
        <w:rPr>
          <w:b/>
          <w:bCs/>
          <w:smallCaps/>
          <w:sz w:val="44"/>
          <w:szCs w:val="36"/>
        </w:rPr>
      </w:pPr>
    </w:p>
    <w:p w:rsidR="001D29C4" w:rsidRDefault="001D29C4" w:rsidP="00A21C05">
      <w:pPr>
        <w:pStyle w:val="Title"/>
        <w:jc w:val="center"/>
        <w:rPr>
          <w:b/>
          <w:bCs/>
          <w:smallCaps/>
          <w:sz w:val="44"/>
          <w:szCs w:val="36"/>
        </w:rPr>
      </w:pPr>
    </w:p>
    <w:p w:rsidR="001D29C4" w:rsidRPr="009A3DB3" w:rsidRDefault="007627BB" w:rsidP="00A21C05">
      <w:pPr>
        <w:pStyle w:val="Title"/>
        <w:jc w:val="center"/>
        <w:rPr>
          <w:b/>
          <w:bCs/>
          <w:smallCaps/>
          <w:sz w:val="72"/>
          <w:szCs w:val="36"/>
        </w:rPr>
      </w:pPr>
      <w:r w:rsidRPr="009A3DB3">
        <w:rPr>
          <w:b/>
          <w:bCs/>
          <w:smallCaps/>
          <w:sz w:val="72"/>
          <w:szCs w:val="36"/>
        </w:rPr>
        <w:t>Library Management System</w:t>
      </w:r>
    </w:p>
    <w:p w:rsidR="009A3DB3" w:rsidRDefault="009A3DB3" w:rsidP="009A3DB3">
      <w:pPr>
        <w:jc w:val="center"/>
        <w:rPr>
          <w:rFonts w:asciiTheme="majorHAnsi" w:hAnsiTheme="majorHAnsi"/>
          <w:sz w:val="36"/>
          <w:szCs w:val="36"/>
          <w:u w:val="single"/>
        </w:rPr>
      </w:pPr>
    </w:p>
    <w:p w:rsidR="001D29C4" w:rsidRPr="009A3DB3" w:rsidRDefault="009A3DB3" w:rsidP="009A3DB3">
      <w:pPr>
        <w:jc w:val="center"/>
        <w:rPr>
          <w:rFonts w:asciiTheme="majorHAnsi" w:hAnsiTheme="majorHAnsi"/>
          <w:b/>
          <w:sz w:val="36"/>
          <w:szCs w:val="36"/>
        </w:rPr>
      </w:pPr>
      <w:r w:rsidRPr="009A3DB3">
        <w:rPr>
          <w:rFonts w:asciiTheme="majorHAnsi" w:hAnsiTheme="majorHAnsi"/>
          <w:b/>
          <w:sz w:val="36"/>
          <w:szCs w:val="36"/>
        </w:rPr>
        <w:t>TEAM</w:t>
      </w:r>
    </w:p>
    <w:p w:rsidR="001D29C4" w:rsidRDefault="001D29C4" w:rsidP="001D29C4">
      <w:pPr>
        <w:jc w:val="center"/>
      </w:pPr>
      <w:r>
        <w:t xml:space="preserve">Tauseef </w:t>
      </w:r>
      <w:proofErr w:type="spellStart"/>
      <w:r>
        <w:t>Indikar</w:t>
      </w:r>
      <w:proofErr w:type="spellEnd"/>
    </w:p>
    <w:p w:rsidR="001D29C4" w:rsidRDefault="001D29C4" w:rsidP="001D29C4">
      <w:pPr>
        <w:jc w:val="center"/>
      </w:pPr>
      <w:r>
        <w:t xml:space="preserve">Nicolas </w:t>
      </w:r>
      <w:proofErr w:type="spellStart"/>
      <w:r>
        <w:t>Neitzel</w:t>
      </w:r>
      <w:proofErr w:type="spellEnd"/>
    </w:p>
    <w:p w:rsidR="001D29C4" w:rsidRDefault="001D29C4" w:rsidP="001D29C4">
      <w:pPr>
        <w:jc w:val="center"/>
      </w:pPr>
      <w:r>
        <w:t>Gaurav Shukla</w:t>
      </w:r>
    </w:p>
    <w:p w:rsidR="001D29C4" w:rsidRPr="007627BB" w:rsidRDefault="001D29C4" w:rsidP="001D29C4">
      <w:pPr>
        <w:jc w:val="center"/>
      </w:pPr>
      <w:proofErr w:type="spellStart"/>
      <w:r w:rsidRPr="00124074">
        <w:t>Sanketh</w:t>
      </w:r>
      <w:proofErr w:type="spellEnd"/>
      <w:r w:rsidRPr="00124074">
        <w:t xml:space="preserve"> Shetty</w:t>
      </w:r>
    </w:p>
    <w:p w:rsidR="001D29C4" w:rsidRDefault="001D29C4" w:rsidP="001D29C4">
      <w:pPr>
        <w:rPr>
          <w:rFonts w:asciiTheme="majorHAnsi" w:eastAsiaTheme="majorEastAsia" w:hAnsiTheme="majorHAnsi" w:cstheme="majorBidi"/>
          <w:color w:val="000000" w:themeColor="text1"/>
        </w:rPr>
      </w:pPr>
      <w:r>
        <w:br w:type="page"/>
      </w:r>
    </w:p>
    <w:p w:rsidR="00E80934" w:rsidRDefault="00E80934" w:rsidP="00E80934">
      <w:pPr>
        <w:pStyle w:val="Title"/>
        <w:jc w:val="center"/>
        <w:rPr>
          <w:b/>
          <w:bCs/>
          <w:smallCaps/>
          <w:sz w:val="44"/>
          <w:szCs w:val="36"/>
        </w:rPr>
      </w:pPr>
      <w:r w:rsidRPr="00A21C05">
        <w:rPr>
          <w:b/>
          <w:bCs/>
          <w:smallCaps/>
          <w:sz w:val="44"/>
          <w:szCs w:val="36"/>
        </w:rPr>
        <w:lastRenderedPageBreak/>
        <w:t>Library Management System</w:t>
      </w:r>
    </w:p>
    <w:p w:rsidR="007627BB" w:rsidRDefault="007627BB" w:rsidP="00A21C05">
      <w:pPr>
        <w:pStyle w:val="Title"/>
        <w:jc w:val="center"/>
        <w:rPr>
          <w:b/>
          <w:bCs/>
          <w:smallCaps/>
          <w:sz w:val="44"/>
          <w:szCs w:val="36"/>
        </w:rPr>
      </w:pPr>
    </w:p>
    <w:p w:rsidR="00A21C05" w:rsidRPr="00A21C05" w:rsidRDefault="00A21C05" w:rsidP="00A21C05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702851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58F9" w:rsidRDefault="00DC58F9" w:rsidP="00D517B9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</w:t>
          </w:r>
          <w:bookmarkStart w:id="0" w:name="_GoBack"/>
          <w:bookmarkEnd w:id="0"/>
          <w:r>
            <w:t>tents</w:t>
          </w:r>
        </w:p>
        <w:p w:rsidR="005334DF" w:rsidRDefault="00DC58F9">
          <w:pPr>
            <w:pStyle w:val="TOC1"/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65592" w:history="1">
            <w:r w:rsidR="005334DF" w:rsidRPr="00140EAA">
              <w:rPr>
                <w:rStyle w:val="Hyperlink"/>
                <w:noProof/>
              </w:rPr>
              <w:t>1</w:t>
            </w:r>
            <w:r w:rsidR="005334DF">
              <w:rPr>
                <w:noProof/>
                <w:lang w:eastAsia="en-US"/>
              </w:rPr>
              <w:tab/>
            </w:r>
            <w:r w:rsidR="005334DF" w:rsidRPr="00140EAA">
              <w:rPr>
                <w:rStyle w:val="Hyperlink"/>
                <w:noProof/>
              </w:rPr>
              <w:t>Project Summary</w:t>
            </w:r>
            <w:r w:rsidR="005334DF">
              <w:rPr>
                <w:noProof/>
                <w:webHidden/>
              </w:rPr>
              <w:tab/>
            </w:r>
            <w:r w:rsidR="005334DF">
              <w:rPr>
                <w:noProof/>
                <w:webHidden/>
              </w:rPr>
              <w:fldChar w:fldCharType="begin"/>
            </w:r>
            <w:r w:rsidR="005334DF">
              <w:rPr>
                <w:noProof/>
                <w:webHidden/>
              </w:rPr>
              <w:instrText xml:space="preserve"> PAGEREF _Toc433065592 \h </w:instrText>
            </w:r>
            <w:r w:rsidR="005334DF">
              <w:rPr>
                <w:noProof/>
                <w:webHidden/>
              </w:rPr>
            </w:r>
            <w:r w:rsidR="005334DF">
              <w:rPr>
                <w:noProof/>
                <w:webHidden/>
              </w:rPr>
              <w:fldChar w:fldCharType="separate"/>
            </w:r>
            <w:r w:rsidR="005334DF">
              <w:rPr>
                <w:noProof/>
                <w:webHidden/>
              </w:rPr>
              <w:t>3</w:t>
            </w:r>
            <w:r w:rsidR="005334DF"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1"/>
            <w:rPr>
              <w:noProof/>
              <w:lang w:eastAsia="en-US"/>
            </w:rPr>
          </w:pPr>
          <w:hyperlink w:anchor="_Toc433065593" w:history="1">
            <w:r w:rsidRPr="00140EAA">
              <w:rPr>
                <w:rStyle w:val="Hyperlink"/>
                <w:noProof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594" w:history="1">
            <w:r w:rsidRPr="00140EAA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595" w:history="1">
            <w:r w:rsidRPr="00140EAA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596" w:history="1">
            <w:r w:rsidRPr="00140EAA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597" w:history="1">
            <w:r w:rsidRPr="00140EAA">
              <w:rPr>
                <w:rStyle w:val="Hyperlink"/>
                <w:noProof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1"/>
            <w:rPr>
              <w:noProof/>
              <w:lang w:eastAsia="en-US"/>
            </w:rPr>
          </w:pPr>
          <w:hyperlink w:anchor="_Toc433065598" w:history="1">
            <w:r w:rsidRPr="00140EAA">
              <w:rPr>
                <w:rStyle w:val="Hyperlink"/>
                <w:noProof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Users and Tasks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1"/>
            <w:rPr>
              <w:noProof/>
              <w:lang w:eastAsia="en-US"/>
            </w:rPr>
          </w:pPr>
          <w:hyperlink w:anchor="_Toc433065599" w:history="1">
            <w:r w:rsidRPr="00140EAA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1"/>
            <w:rPr>
              <w:noProof/>
              <w:lang w:eastAsia="en-US"/>
            </w:rPr>
          </w:pPr>
          <w:hyperlink w:anchor="_Toc433065600" w:history="1">
            <w:r w:rsidRPr="00140EAA">
              <w:rPr>
                <w:rStyle w:val="Hyperlink"/>
                <w:noProof/>
              </w:rPr>
              <w:t>5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01" w:history="1">
            <w:r w:rsidRPr="00140EAA">
              <w:rPr>
                <w:rStyle w:val="Hyperlink"/>
                <w:noProof/>
              </w:rPr>
              <w:t>5.1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User Credentials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02" w:history="1">
            <w:r w:rsidRPr="00140EAA">
              <w:rPr>
                <w:rStyle w:val="Hyperlink"/>
                <w:noProof/>
              </w:rPr>
              <w:t>5.2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Inventory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03" w:history="1">
            <w:r w:rsidRPr="00140EAA">
              <w:rPr>
                <w:rStyle w:val="Hyperlink"/>
                <w:noProof/>
              </w:rPr>
              <w:t>5.3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Request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04" w:history="1">
            <w:r w:rsidRPr="00140EAA">
              <w:rPr>
                <w:rStyle w:val="Hyperlink"/>
                <w:noProof/>
              </w:rPr>
              <w:t>5.4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Checkout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1"/>
            <w:rPr>
              <w:noProof/>
              <w:lang w:eastAsia="en-US"/>
            </w:rPr>
          </w:pPr>
          <w:hyperlink w:anchor="_Toc433065605" w:history="1">
            <w:r w:rsidRPr="00140EAA">
              <w:rPr>
                <w:rStyle w:val="Hyperlink"/>
                <w:noProof/>
              </w:rPr>
              <w:t>6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UI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06" w:history="1">
            <w:r w:rsidRPr="00140EAA">
              <w:rPr>
                <w:rStyle w:val="Hyperlink"/>
                <w:noProof/>
              </w:rPr>
              <w:t>6.1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Login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07" w:history="1">
            <w:r w:rsidRPr="00140EAA">
              <w:rPr>
                <w:rStyle w:val="Hyperlink"/>
                <w:noProof/>
              </w:rPr>
              <w:t>6.2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Student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08" w:history="1">
            <w:r w:rsidRPr="00140EAA">
              <w:rPr>
                <w:rStyle w:val="Hyperlink"/>
                <w:noProof/>
              </w:rPr>
              <w:t>6.3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Librarian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09" w:history="1">
            <w:r w:rsidRPr="00140EAA">
              <w:rPr>
                <w:rStyle w:val="Hyperlink"/>
                <w:noProof/>
              </w:rPr>
              <w:t>6.4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Admin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1"/>
            <w:rPr>
              <w:noProof/>
              <w:lang w:eastAsia="en-US"/>
            </w:rPr>
          </w:pPr>
          <w:hyperlink w:anchor="_Toc433065610" w:history="1">
            <w:r w:rsidRPr="00140EAA">
              <w:rPr>
                <w:rStyle w:val="Hyperlink"/>
                <w:noProof/>
              </w:rPr>
              <w:t>7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User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11" w:history="1">
            <w:r w:rsidRPr="00140EAA">
              <w:rPr>
                <w:rStyle w:val="Hyperlink"/>
                <w:noProof/>
              </w:rPr>
              <w:t>7.1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Sequence Diagram: Admin adding/updating a Librarian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12" w:history="1">
            <w:r w:rsidRPr="00140EAA">
              <w:rPr>
                <w:rStyle w:val="Hyperlink"/>
                <w:noProof/>
                <w:lang w:eastAsia="en-US"/>
              </w:rPr>
              <w:t>7.2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  <w:lang w:eastAsia="en-US"/>
              </w:rPr>
              <w:t>Sequence Diagram: Admin adding</w:t>
            </w:r>
            <w:r w:rsidRPr="00140EAA">
              <w:rPr>
                <w:rStyle w:val="Hyperlink"/>
                <w:noProof/>
              </w:rPr>
              <w:t>/updating</w:t>
            </w:r>
            <w:r w:rsidRPr="00140EAA">
              <w:rPr>
                <w:rStyle w:val="Hyperlink"/>
                <w:noProof/>
                <w:lang w:eastAsia="en-US"/>
              </w:rPr>
              <w:t xml:space="preserve"> a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2"/>
            <w:tabs>
              <w:tab w:val="left" w:pos="880"/>
              <w:tab w:val="right" w:leader="dot" w:pos="10790"/>
            </w:tabs>
            <w:rPr>
              <w:noProof/>
              <w:lang w:eastAsia="en-US"/>
            </w:rPr>
          </w:pPr>
          <w:hyperlink w:anchor="_Toc433065613" w:history="1">
            <w:r w:rsidRPr="00140EAA">
              <w:rPr>
                <w:rStyle w:val="Hyperlink"/>
                <w:noProof/>
                <w:lang w:eastAsia="en-US"/>
              </w:rPr>
              <w:t>7.3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  <w:lang w:eastAsia="en-US"/>
              </w:rPr>
              <w:t>Sequence Diagram: Librarian Checking out a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4DF" w:rsidRDefault="005334DF">
          <w:pPr>
            <w:pStyle w:val="TOC1"/>
            <w:rPr>
              <w:noProof/>
              <w:lang w:eastAsia="en-US"/>
            </w:rPr>
          </w:pPr>
          <w:hyperlink w:anchor="_Toc433065614" w:history="1">
            <w:r w:rsidRPr="00140EAA">
              <w:rPr>
                <w:rStyle w:val="Hyperlink"/>
                <w:noProof/>
              </w:rPr>
              <w:t>8</w:t>
            </w:r>
            <w:r>
              <w:rPr>
                <w:noProof/>
                <w:lang w:eastAsia="en-US"/>
              </w:rPr>
              <w:tab/>
            </w:r>
            <w:r w:rsidRPr="00140EAA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_Toc433065614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8F9" w:rsidRDefault="00DC58F9">
          <w:r>
            <w:rPr>
              <w:b/>
              <w:bCs/>
              <w:noProof/>
            </w:rPr>
            <w:fldChar w:fldCharType="end"/>
          </w:r>
        </w:p>
      </w:sdtContent>
    </w:sdt>
    <w:p w:rsidR="007627BB" w:rsidRDefault="007627BB">
      <w:r>
        <w:br w:type="page"/>
      </w:r>
    </w:p>
    <w:p w:rsidR="007627BB" w:rsidRDefault="007627BB" w:rsidP="007627BB">
      <w:pPr>
        <w:pStyle w:val="Heading1"/>
      </w:pPr>
      <w:bookmarkStart w:id="1" w:name="_Toc433065592"/>
      <w:r>
        <w:lastRenderedPageBreak/>
        <w:t>Project Summary</w:t>
      </w:r>
      <w:bookmarkEnd w:id="1"/>
    </w:p>
    <w:p w:rsidR="00E65DC2" w:rsidRDefault="00A542E9">
      <w:r>
        <w:t>W</w:t>
      </w:r>
      <w:r w:rsidR="00861923">
        <w:t xml:space="preserve">e will be building a website which serves as a Library Management System. </w:t>
      </w:r>
      <w:r>
        <w:t xml:space="preserve">The UI will be designed using HTML, JavaScript and CSS. </w:t>
      </w:r>
      <w:r w:rsidR="00E65DC2">
        <w:t>The Server-side-scripting will be done u</w:t>
      </w:r>
      <w:r>
        <w:t>sing</w:t>
      </w:r>
      <w:r w:rsidR="00E65DC2">
        <w:t xml:space="preserve"> an MVC framework based on</w:t>
      </w:r>
      <w:r>
        <w:t xml:space="preserve"> C#.</w:t>
      </w:r>
      <w:r w:rsidR="00E65DC2">
        <w:t xml:space="preserve"> MS SQL Server will be used to store the database.</w:t>
      </w:r>
    </w:p>
    <w:p w:rsidR="00E65DC2" w:rsidRDefault="00861923">
      <w:r>
        <w:t xml:space="preserve">There will be three types of users i.e. Administrator, Librarian and Student. An Administrator will have access to add/modify the books in the database as well as add/modify Librarian accounts. Students will be able to search the database for books based on three criteria ISBN, Title or Author and request a book. Librarians will be able to search the database for books and checkout </w:t>
      </w:r>
      <w:r w:rsidR="005E49C2">
        <w:t>requested</w:t>
      </w:r>
      <w:r>
        <w:t xml:space="preserve"> books for the Student</w:t>
      </w:r>
      <w:r w:rsidR="005E49C2">
        <w:t xml:space="preserve"> after </w:t>
      </w:r>
      <w:r w:rsidR="00B21EA7">
        <w:t>the system verifies</w:t>
      </w:r>
      <w:r w:rsidR="00B72263">
        <w:t xml:space="preserve"> </w:t>
      </w:r>
      <w:r w:rsidR="008F41E9">
        <w:t xml:space="preserve">availability of </w:t>
      </w:r>
      <w:r w:rsidR="00B21EA7">
        <w:t xml:space="preserve">the </w:t>
      </w:r>
      <w:r w:rsidR="008F41E9">
        <w:t>book</w:t>
      </w:r>
      <w:r>
        <w:t>.</w:t>
      </w:r>
    </w:p>
    <w:p w:rsidR="009649E6" w:rsidRPr="00861923" w:rsidRDefault="005E49C2">
      <w:r>
        <w:t xml:space="preserve">We aim to showcase the MVC design model as well object oriented concepts which are useful </w:t>
      </w:r>
      <w:r w:rsidR="00CD15FC">
        <w:t>for reuse and extension of the Library Management System</w:t>
      </w:r>
      <w:r>
        <w:t>.</w:t>
      </w:r>
    </w:p>
    <w:p w:rsidR="007627BB" w:rsidRPr="007627BB" w:rsidRDefault="007627BB" w:rsidP="007627BB">
      <w:pPr>
        <w:pStyle w:val="Heading1"/>
      </w:pPr>
      <w:bookmarkStart w:id="2" w:name="_Toc433065593"/>
      <w:r>
        <w:t>Project Requirements</w:t>
      </w:r>
      <w:bookmarkEnd w:id="2"/>
    </w:p>
    <w:p w:rsidR="007627BB" w:rsidRDefault="007627BB" w:rsidP="007627BB">
      <w:pPr>
        <w:pStyle w:val="Heading2"/>
      </w:pPr>
      <w:bookmarkStart w:id="3" w:name="_Toc433065594"/>
      <w:r>
        <w:t>Business Requirements</w:t>
      </w:r>
      <w:bookmarkEnd w:id="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10"/>
        <w:gridCol w:w="5580"/>
        <w:gridCol w:w="1800"/>
        <w:gridCol w:w="1530"/>
        <w:gridCol w:w="1080"/>
      </w:tblGrid>
      <w:tr w:rsidR="003F4EAA" w:rsidRPr="00FE71D4" w:rsidTr="003F4EAA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hideMark/>
          </w:tcPr>
          <w:p w:rsidR="00BE0CBA" w:rsidRPr="00093CC3" w:rsidRDefault="00BE0CBA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ID</w:t>
            </w:r>
          </w:p>
        </w:tc>
        <w:tc>
          <w:tcPr>
            <w:tcW w:w="55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hideMark/>
          </w:tcPr>
          <w:p w:rsidR="00BE0CBA" w:rsidRPr="00093CC3" w:rsidRDefault="00BE0CBA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Requirement</w:t>
            </w:r>
          </w:p>
        </w:tc>
        <w:tc>
          <w:tcPr>
            <w:tcW w:w="18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</w:tcPr>
          <w:p w:rsidR="00BE0CBA" w:rsidRPr="00093CC3" w:rsidRDefault="00BE0CBA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Topic Area</w:t>
            </w:r>
          </w:p>
        </w:tc>
        <w:tc>
          <w:tcPr>
            <w:tcW w:w="153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</w:tcPr>
          <w:p w:rsidR="00BE0CBA" w:rsidRPr="00093CC3" w:rsidRDefault="00BE0CBA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User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</w:tcPr>
          <w:p w:rsidR="00BE0CBA" w:rsidRPr="00093CC3" w:rsidRDefault="00BE0CBA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Priority</w:t>
            </w:r>
          </w:p>
        </w:tc>
      </w:tr>
      <w:tr w:rsidR="003F4EAA" w:rsidRPr="00FE71D4" w:rsidTr="003F4EAA">
        <w:trPr>
          <w:trHeight w:val="300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BE0CBA" w:rsidRPr="00FE71D4" w:rsidRDefault="00BE0CBA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BR-01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hideMark/>
          </w:tcPr>
          <w:p w:rsidR="00BE0CBA" w:rsidRPr="00FE71D4" w:rsidRDefault="0005127A" w:rsidP="00051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All signups should be through students ‘@colorado.edu’ email-id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BE0CBA" w:rsidRDefault="003F4EAA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  <w:r w:rsidR="00BE0CBA">
              <w:rPr>
                <w:rFonts w:ascii="Calibri" w:eastAsia="Times New Roman" w:hAnsi="Calibri" w:cs="Times New Roman"/>
                <w:color w:val="000000"/>
              </w:rPr>
              <w:t>Signup</w:t>
            </w:r>
          </w:p>
          <w:p w:rsidR="003F4EAA" w:rsidRDefault="003F4EAA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*Authentication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BE0CBA" w:rsidRDefault="00BE0CBA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</w:tcPr>
          <w:p w:rsidR="00BE0CBA" w:rsidRPr="00FE71D4" w:rsidRDefault="003F4EAA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Critical</w:t>
            </w:r>
          </w:p>
        </w:tc>
      </w:tr>
      <w:tr w:rsidR="003F4EAA" w:rsidRPr="00FE71D4" w:rsidTr="003F4EAA">
        <w:trPr>
          <w:trHeight w:val="300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BE0CBA" w:rsidRPr="00FE71D4" w:rsidRDefault="00BE0CBA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BR-02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</w:tcPr>
          <w:p w:rsidR="00BE0CBA" w:rsidRPr="00FE71D4" w:rsidRDefault="003F4EAA" w:rsidP="003F4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Only Administrator can add/modify a Librarians account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BE0CBA" w:rsidRDefault="003F4EAA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*Librarian Signup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BE0CBA" w:rsidRDefault="003F4EAA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Administrator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</w:tcPr>
          <w:p w:rsidR="00BE0CBA" w:rsidRPr="00FE71D4" w:rsidRDefault="003F4EAA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</w:tr>
      <w:tr w:rsidR="003F4EAA" w:rsidRPr="00FE71D4" w:rsidTr="003F4EAA">
        <w:trPr>
          <w:trHeight w:val="300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BE0CBA" w:rsidRPr="00093CC3" w:rsidRDefault="00BE0CBA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BR</w:t>
            </w:r>
            <w:r w:rsidRPr="00093CC3">
              <w:rPr>
                <w:rFonts w:ascii="Calibri" w:eastAsia="Times New Roman" w:hAnsi="Calibri" w:cs="Times New Roman"/>
                <w:i/>
                <w:color w:val="000000"/>
              </w:rPr>
              <w:t>-03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</w:tcPr>
          <w:p w:rsidR="00BE0CBA" w:rsidRPr="00FE71D4" w:rsidRDefault="003F4EAA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Only Administrator can add/modify books in the database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BE0CBA" w:rsidRDefault="003F4EAA" w:rsidP="003F4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*Books Database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BE0CBA" w:rsidRDefault="003F4EAA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Administrator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</w:tcPr>
          <w:p w:rsidR="00BE0CBA" w:rsidRPr="00FE71D4" w:rsidRDefault="003F4EAA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</w:tr>
      <w:tr w:rsidR="004F7554" w:rsidRPr="00FE71D4" w:rsidTr="00543BA7">
        <w:trPr>
          <w:trHeight w:val="300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4F7554" w:rsidRDefault="004F7554" w:rsidP="004F755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BR-04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</w:tcPr>
          <w:p w:rsidR="004F7554" w:rsidRDefault="004F7554" w:rsidP="00DE50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Students can </w:t>
            </w:r>
            <w:r w:rsidR="00DE500D">
              <w:rPr>
                <w:rFonts w:ascii="Calibri" w:eastAsia="Times New Roman" w:hAnsi="Calibri" w:cs="Times New Roman"/>
                <w:color w:val="000000"/>
              </w:rPr>
              <w:t xml:space="preserve">at most </w:t>
            </w:r>
            <w:r>
              <w:rPr>
                <w:rFonts w:ascii="Calibri" w:eastAsia="Times New Roman" w:hAnsi="Calibri" w:cs="Times New Roman"/>
                <w:color w:val="000000"/>
              </w:rPr>
              <w:t>checkout 3 books at any given time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4F7554" w:rsidRDefault="004F7554" w:rsidP="004F75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*Request Book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4F7554" w:rsidRDefault="004F7554" w:rsidP="004F75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</w:tcPr>
          <w:p w:rsidR="004F7554" w:rsidRPr="00FE71D4" w:rsidRDefault="004F7554" w:rsidP="004F75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</w:tr>
      <w:tr w:rsidR="00DE500D" w:rsidRPr="00FE71D4" w:rsidTr="00543BA7">
        <w:trPr>
          <w:trHeight w:val="300"/>
        </w:trPr>
        <w:tc>
          <w:tcPr>
            <w:tcW w:w="8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:rsidR="00DE500D" w:rsidRDefault="00DE500D" w:rsidP="004F7554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BR-05</w:t>
            </w:r>
          </w:p>
        </w:tc>
        <w:tc>
          <w:tcPr>
            <w:tcW w:w="5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</w:tcPr>
          <w:p w:rsidR="00DE500D" w:rsidRDefault="00DE500D" w:rsidP="004F75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Due date to be set for 2 months from Checkout Date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DE500D" w:rsidRDefault="00DE500D" w:rsidP="004F75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*Checkout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DE500D" w:rsidRDefault="00DE500D" w:rsidP="006B5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System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</w:tcPr>
          <w:p w:rsidR="00DE500D" w:rsidRDefault="007C2242" w:rsidP="004F75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Critical</w:t>
            </w:r>
          </w:p>
        </w:tc>
      </w:tr>
    </w:tbl>
    <w:p w:rsidR="00E7053C" w:rsidRDefault="007627BB" w:rsidP="00E7053C">
      <w:pPr>
        <w:pStyle w:val="Heading2"/>
      </w:pPr>
      <w:bookmarkStart w:id="4" w:name="_Toc433065595"/>
      <w:r>
        <w:t>User Requirements</w:t>
      </w:r>
      <w:bookmarkEnd w:id="4"/>
    </w:p>
    <w:tbl>
      <w:tblPr>
        <w:tblW w:w="5000" w:type="pct"/>
        <w:tblLook w:val="04A0" w:firstRow="1" w:lastRow="0" w:firstColumn="1" w:lastColumn="0" w:noHBand="0" w:noVBand="1"/>
      </w:tblPr>
      <w:tblGrid>
        <w:gridCol w:w="747"/>
        <w:gridCol w:w="1460"/>
        <w:gridCol w:w="7622"/>
        <w:gridCol w:w="971"/>
      </w:tblGrid>
      <w:tr w:rsidR="00543BA7" w:rsidRPr="00FE71D4" w:rsidTr="00B872FE">
        <w:trPr>
          <w:trHeight w:val="300"/>
        </w:trPr>
        <w:tc>
          <w:tcPr>
            <w:tcW w:w="346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hideMark/>
          </w:tcPr>
          <w:p w:rsidR="00543BA7" w:rsidRPr="00093CC3" w:rsidRDefault="00543BA7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ID</w:t>
            </w:r>
          </w:p>
        </w:tc>
        <w:tc>
          <w:tcPr>
            <w:tcW w:w="676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</w:tcPr>
          <w:p w:rsidR="00543BA7" w:rsidRPr="00093CC3" w:rsidRDefault="00543BA7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User</w:t>
            </w:r>
          </w:p>
        </w:tc>
        <w:tc>
          <w:tcPr>
            <w:tcW w:w="3529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hideMark/>
          </w:tcPr>
          <w:p w:rsidR="00543BA7" w:rsidRPr="00093CC3" w:rsidRDefault="00543BA7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Description</w:t>
            </w:r>
          </w:p>
        </w:tc>
        <w:tc>
          <w:tcPr>
            <w:tcW w:w="450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</w:tcPr>
          <w:p w:rsidR="00543BA7" w:rsidRPr="00093CC3" w:rsidRDefault="00543BA7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Priority</w:t>
            </w:r>
          </w:p>
        </w:tc>
      </w:tr>
      <w:tr w:rsidR="00543BA7" w:rsidRPr="00FE71D4" w:rsidTr="00B872FE">
        <w:trPr>
          <w:trHeight w:val="300"/>
        </w:trPr>
        <w:tc>
          <w:tcPr>
            <w:tcW w:w="346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543BA7" w:rsidRPr="00FE71D4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US-01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543BA7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Administrator</w:t>
            </w:r>
          </w:p>
        </w:tc>
        <w:tc>
          <w:tcPr>
            <w:tcW w:w="35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hideMark/>
          </w:tcPr>
          <w:p w:rsidR="00543BA7" w:rsidRPr="00FE71D4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3CC3">
              <w:rPr>
                <w:rFonts w:ascii="Calibri" w:eastAsia="Times New Roman" w:hAnsi="Calibri" w:cs="Times New Roman"/>
                <w:color w:val="000000"/>
              </w:rPr>
              <w:t>I want to be able to add, delete and upd</w:t>
            </w:r>
            <w:r>
              <w:rPr>
                <w:rFonts w:ascii="Calibri" w:eastAsia="Times New Roman" w:hAnsi="Calibri" w:cs="Times New Roman"/>
                <w:color w:val="000000"/>
              </w:rPr>
              <w:t>ate books in the database.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</w:tcPr>
          <w:p w:rsidR="00543BA7" w:rsidRPr="00FE71D4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</w:tr>
      <w:tr w:rsidR="00543BA7" w:rsidRPr="00FE71D4" w:rsidTr="00B872FE">
        <w:trPr>
          <w:trHeight w:val="300"/>
        </w:trPr>
        <w:tc>
          <w:tcPr>
            <w:tcW w:w="346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543BA7" w:rsidRPr="00FE71D4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US-02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543BA7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Administrator</w:t>
            </w:r>
          </w:p>
        </w:tc>
        <w:tc>
          <w:tcPr>
            <w:tcW w:w="35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hideMark/>
          </w:tcPr>
          <w:p w:rsidR="00543BA7" w:rsidRPr="00FE71D4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3CC3">
              <w:rPr>
                <w:rFonts w:ascii="Calibri" w:eastAsia="Times New Roman" w:hAnsi="Calibri" w:cs="Times New Roman"/>
                <w:color w:val="000000"/>
              </w:rPr>
              <w:t>I need to be able to add, delete and update the Librarian profiles.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</w:tcPr>
          <w:p w:rsidR="00543BA7" w:rsidRPr="00FE71D4" w:rsidRDefault="00B872F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</w:tr>
      <w:tr w:rsidR="00543BA7" w:rsidRPr="00FE71D4" w:rsidTr="00B872FE">
        <w:trPr>
          <w:trHeight w:val="300"/>
        </w:trPr>
        <w:tc>
          <w:tcPr>
            <w:tcW w:w="346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543BA7" w:rsidRPr="00093CC3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093CC3">
              <w:rPr>
                <w:rFonts w:ascii="Calibri" w:eastAsia="Times New Roman" w:hAnsi="Calibri" w:cs="Times New Roman"/>
                <w:i/>
                <w:color w:val="000000"/>
              </w:rPr>
              <w:t>US-03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543BA7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Librarian</w:t>
            </w:r>
          </w:p>
        </w:tc>
        <w:tc>
          <w:tcPr>
            <w:tcW w:w="35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hideMark/>
          </w:tcPr>
          <w:p w:rsidR="00543BA7" w:rsidRPr="00FE71D4" w:rsidRDefault="00B872F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3CC3">
              <w:rPr>
                <w:rFonts w:ascii="Calibri" w:eastAsia="Times New Roman" w:hAnsi="Calibri" w:cs="Times New Roman"/>
                <w:color w:val="000000"/>
              </w:rPr>
              <w:t>I need to see a dashboard with all requests that are current.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</w:tcPr>
          <w:p w:rsidR="00543BA7" w:rsidRPr="00FE71D4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</w:tr>
      <w:tr w:rsidR="00543BA7" w:rsidRPr="00FE71D4" w:rsidTr="00B872FE">
        <w:trPr>
          <w:trHeight w:val="300"/>
        </w:trPr>
        <w:tc>
          <w:tcPr>
            <w:tcW w:w="346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543BA7" w:rsidRPr="00FE71D4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US-04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543BA7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Librarian</w:t>
            </w:r>
          </w:p>
        </w:tc>
        <w:tc>
          <w:tcPr>
            <w:tcW w:w="35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hideMark/>
          </w:tcPr>
          <w:p w:rsidR="00543BA7" w:rsidRPr="00FE71D4" w:rsidRDefault="00543BA7" w:rsidP="00B87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3CC3">
              <w:rPr>
                <w:rFonts w:ascii="Calibri" w:eastAsia="Times New Roman" w:hAnsi="Calibri" w:cs="Times New Roman"/>
                <w:color w:val="000000"/>
              </w:rPr>
              <w:t>I want to be able to easily search and locate a book.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</w:tcPr>
          <w:p w:rsidR="00543BA7" w:rsidRPr="00FE71D4" w:rsidRDefault="00B872F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</w:tr>
      <w:tr w:rsidR="00543BA7" w:rsidRPr="00FE71D4" w:rsidTr="00B872FE">
        <w:trPr>
          <w:trHeight w:val="300"/>
        </w:trPr>
        <w:tc>
          <w:tcPr>
            <w:tcW w:w="346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543BA7" w:rsidRPr="00093CC3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US-05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543BA7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35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hideMark/>
          </w:tcPr>
          <w:p w:rsidR="00543BA7" w:rsidRPr="00FE71D4" w:rsidRDefault="00543BA7" w:rsidP="00B872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3CC3">
              <w:rPr>
                <w:rFonts w:ascii="Calibri" w:eastAsia="Times New Roman" w:hAnsi="Calibri" w:cs="Times New Roman"/>
                <w:color w:val="000000"/>
              </w:rPr>
              <w:t>I need to be able to search for a book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based on multiple criteria</w:t>
            </w:r>
            <w:r w:rsidR="00B872F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</w:tcPr>
          <w:p w:rsidR="00543BA7" w:rsidRPr="00FE71D4" w:rsidRDefault="00B872F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</w:tr>
      <w:tr w:rsidR="00543BA7" w:rsidRPr="00FE71D4" w:rsidTr="00B872FE">
        <w:trPr>
          <w:trHeight w:val="300"/>
        </w:trPr>
        <w:tc>
          <w:tcPr>
            <w:tcW w:w="346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543BA7" w:rsidRPr="00FE71D4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US-06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543BA7" w:rsidRDefault="00B872F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35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hideMark/>
          </w:tcPr>
          <w:p w:rsidR="00543BA7" w:rsidRPr="00FE71D4" w:rsidRDefault="00B872F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3CC3">
              <w:rPr>
                <w:rFonts w:ascii="Calibri" w:eastAsia="Times New Roman" w:hAnsi="Calibri" w:cs="Times New Roman"/>
                <w:color w:val="000000"/>
              </w:rPr>
              <w:t>I need to be able to request a book</w:t>
            </w:r>
            <w:r w:rsidR="00D06C37">
              <w:rPr>
                <w:rFonts w:ascii="Calibri" w:eastAsia="Times New Roman" w:hAnsi="Calibri" w:cs="Times New Roman"/>
                <w:color w:val="000000"/>
              </w:rPr>
              <w:t xml:space="preserve"> for today or a day in the future</w:t>
            </w:r>
            <w:r w:rsidRPr="00093CC3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</w:tcPr>
          <w:p w:rsidR="00543BA7" w:rsidRPr="00FE71D4" w:rsidRDefault="00543BA7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</w:tr>
    </w:tbl>
    <w:p w:rsidR="007627BB" w:rsidRDefault="007627BB" w:rsidP="007627BB">
      <w:pPr>
        <w:pStyle w:val="Heading2"/>
      </w:pPr>
      <w:bookmarkStart w:id="5" w:name="_Toc433065596"/>
      <w:r>
        <w:t>Functional Requirements</w:t>
      </w:r>
      <w:bookmarkEnd w:id="5"/>
    </w:p>
    <w:tbl>
      <w:tblPr>
        <w:tblW w:w="5000" w:type="pct"/>
        <w:tblLook w:val="04A0" w:firstRow="1" w:lastRow="0" w:firstColumn="1" w:lastColumn="0" w:noHBand="0" w:noVBand="1"/>
      </w:tblPr>
      <w:tblGrid>
        <w:gridCol w:w="727"/>
        <w:gridCol w:w="1460"/>
        <w:gridCol w:w="7642"/>
        <w:gridCol w:w="971"/>
      </w:tblGrid>
      <w:tr w:rsidR="006A7AFE" w:rsidRPr="00FE71D4" w:rsidTr="006A7AFE">
        <w:trPr>
          <w:trHeight w:val="300"/>
        </w:trPr>
        <w:tc>
          <w:tcPr>
            <w:tcW w:w="33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hideMark/>
          </w:tcPr>
          <w:p w:rsidR="00424455" w:rsidRPr="00093CC3" w:rsidRDefault="00424455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ID</w:t>
            </w:r>
          </w:p>
        </w:tc>
        <w:tc>
          <w:tcPr>
            <w:tcW w:w="676" w:type="pct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</w:tcPr>
          <w:p w:rsidR="00424455" w:rsidRPr="00093CC3" w:rsidRDefault="00424455" w:rsidP="00424455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User</w:t>
            </w:r>
          </w:p>
        </w:tc>
        <w:tc>
          <w:tcPr>
            <w:tcW w:w="3538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hideMark/>
          </w:tcPr>
          <w:p w:rsidR="00424455" w:rsidRPr="00093CC3" w:rsidRDefault="00424455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Description</w:t>
            </w:r>
          </w:p>
        </w:tc>
        <w:tc>
          <w:tcPr>
            <w:tcW w:w="450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</w:tcPr>
          <w:p w:rsidR="00424455" w:rsidRPr="00093CC3" w:rsidRDefault="00424455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Priority</w:t>
            </w:r>
          </w:p>
        </w:tc>
      </w:tr>
      <w:tr w:rsidR="006A7AFE" w:rsidRPr="00FE71D4" w:rsidTr="006A7AFE">
        <w:trPr>
          <w:trHeight w:val="300"/>
        </w:trPr>
        <w:tc>
          <w:tcPr>
            <w:tcW w:w="33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424455" w:rsidRPr="00FE71D4" w:rsidRDefault="00424455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FR-01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424455" w:rsidRDefault="00424455" w:rsidP="00424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Librarian</w:t>
            </w:r>
          </w:p>
        </w:tc>
        <w:tc>
          <w:tcPr>
            <w:tcW w:w="35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hideMark/>
          </w:tcPr>
          <w:p w:rsidR="00424455" w:rsidRPr="00FE71D4" w:rsidRDefault="00424455" w:rsidP="00424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Landing page should show all current requests</w:t>
            </w:r>
            <w:r w:rsidR="00EF7A5E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</w:tcPr>
          <w:p w:rsidR="00424455" w:rsidRPr="00FE71D4" w:rsidRDefault="006A7AF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</w:tr>
      <w:tr w:rsidR="006A7AFE" w:rsidRPr="00FE71D4" w:rsidTr="006A7AFE">
        <w:trPr>
          <w:trHeight w:val="300"/>
        </w:trPr>
        <w:tc>
          <w:tcPr>
            <w:tcW w:w="33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6A7AFE" w:rsidRPr="00FE71D4" w:rsidRDefault="006A7AFE" w:rsidP="00CD15F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FR-02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6A7AFE" w:rsidRPr="00093CC3" w:rsidRDefault="006A7AFE" w:rsidP="00CD1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Librarian</w:t>
            </w:r>
          </w:p>
        </w:tc>
        <w:tc>
          <w:tcPr>
            <w:tcW w:w="35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</w:tcPr>
          <w:p w:rsidR="006A7AFE" w:rsidRPr="00FE71D4" w:rsidRDefault="006A7AFE" w:rsidP="00CD1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After checkout take back to landing page with success message.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</w:tcPr>
          <w:p w:rsidR="006A7AFE" w:rsidRPr="00FE71D4" w:rsidRDefault="006A7AFE" w:rsidP="00CD1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</w:tr>
      <w:tr w:rsidR="006A7AFE" w:rsidRPr="00FE71D4" w:rsidTr="006A7AFE">
        <w:trPr>
          <w:trHeight w:val="300"/>
        </w:trPr>
        <w:tc>
          <w:tcPr>
            <w:tcW w:w="33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6A7AFE" w:rsidRPr="00093CC3" w:rsidRDefault="006A7AFE" w:rsidP="00CD15F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FR-03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6A7AFE" w:rsidRPr="00093CC3" w:rsidRDefault="006A7AFE" w:rsidP="00CD1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Administrator</w:t>
            </w:r>
          </w:p>
        </w:tc>
        <w:tc>
          <w:tcPr>
            <w:tcW w:w="35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</w:tcPr>
          <w:p w:rsidR="006A7AFE" w:rsidRPr="00FE71D4" w:rsidRDefault="006A7AFE" w:rsidP="00CD1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While creating librarian account mail librarian with a random temp password.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</w:tcPr>
          <w:p w:rsidR="006A7AFE" w:rsidRPr="00FE71D4" w:rsidRDefault="006A7AFE" w:rsidP="00CD15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</w:tr>
      <w:tr w:rsidR="006A7AFE" w:rsidRPr="00FE71D4" w:rsidTr="006A7AFE">
        <w:trPr>
          <w:trHeight w:val="300"/>
        </w:trPr>
        <w:tc>
          <w:tcPr>
            <w:tcW w:w="33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424455" w:rsidRPr="00FE71D4" w:rsidRDefault="00424455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FR-02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:rsidR="00424455" w:rsidRPr="00093CC3" w:rsidRDefault="00EF7A5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35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</w:tcPr>
          <w:p w:rsidR="00424455" w:rsidRPr="00FE71D4" w:rsidRDefault="00EF7A5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Landing page should show selection of books w.r.t topic.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</w:tcPr>
          <w:p w:rsidR="00424455" w:rsidRPr="00FE71D4" w:rsidRDefault="00424455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</w:tr>
      <w:tr w:rsidR="006A7AFE" w:rsidRPr="00FE71D4" w:rsidTr="006A7AFE">
        <w:trPr>
          <w:trHeight w:val="300"/>
        </w:trPr>
        <w:tc>
          <w:tcPr>
            <w:tcW w:w="33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424455" w:rsidRPr="00093CC3" w:rsidRDefault="00424455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FR-03</w:t>
            </w:r>
          </w:p>
        </w:tc>
        <w:tc>
          <w:tcPr>
            <w:tcW w:w="6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:rsidR="00424455" w:rsidRPr="00093CC3" w:rsidRDefault="00EF7A5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</w:t>
            </w:r>
          </w:p>
        </w:tc>
        <w:tc>
          <w:tcPr>
            <w:tcW w:w="35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</w:tcPr>
          <w:p w:rsidR="00424455" w:rsidRPr="00FE71D4" w:rsidRDefault="00EF7A5E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Requests for</w:t>
            </w:r>
            <w:r w:rsidR="006A7AFE">
              <w:rPr>
                <w:rFonts w:ascii="Calibri" w:eastAsia="Times New Roman" w:hAnsi="Calibri" w:cs="Times New Roman"/>
                <w:color w:val="000000"/>
              </w:rPr>
              <w:t xml:space="preserve"> a book should populate request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date with today’s date.</w:t>
            </w:r>
          </w:p>
        </w:tc>
        <w:tc>
          <w:tcPr>
            <w:tcW w:w="45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</w:tcPr>
          <w:p w:rsidR="00424455" w:rsidRPr="00FE71D4" w:rsidRDefault="00424455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</w:tr>
    </w:tbl>
    <w:p w:rsidR="00BB0DAA" w:rsidRPr="00BB0DAA" w:rsidRDefault="00BB0DAA" w:rsidP="00BB0DAA">
      <w:pPr>
        <w:pStyle w:val="Heading2"/>
        <w:numPr>
          <w:ilvl w:val="0"/>
          <w:numId w:val="0"/>
        </w:numPr>
        <w:ind w:left="576" w:hanging="576"/>
      </w:pPr>
      <w:r>
        <w:br w:type="page"/>
      </w:r>
    </w:p>
    <w:p w:rsidR="007627BB" w:rsidRDefault="007627BB" w:rsidP="007627BB">
      <w:pPr>
        <w:pStyle w:val="Heading2"/>
      </w:pPr>
      <w:bookmarkStart w:id="6" w:name="_Toc433065597"/>
      <w:r>
        <w:lastRenderedPageBreak/>
        <w:t>Non-Functional Requirements</w:t>
      </w:r>
      <w:bookmarkEnd w:id="6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00"/>
        <w:gridCol w:w="8459"/>
        <w:gridCol w:w="1441"/>
      </w:tblGrid>
      <w:tr w:rsidR="00093CC3" w:rsidRPr="00FE71D4" w:rsidTr="00F67533">
        <w:trPr>
          <w:trHeight w:val="300"/>
        </w:trPr>
        <w:tc>
          <w:tcPr>
            <w:tcW w:w="41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hideMark/>
          </w:tcPr>
          <w:p w:rsidR="00093CC3" w:rsidRPr="00093CC3" w:rsidRDefault="00093CC3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ID</w:t>
            </w:r>
          </w:p>
        </w:tc>
        <w:tc>
          <w:tcPr>
            <w:tcW w:w="3916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hideMark/>
          </w:tcPr>
          <w:p w:rsidR="00093CC3" w:rsidRPr="00093CC3" w:rsidRDefault="00093CC3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Description</w:t>
            </w:r>
          </w:p>
        </w:tc>
        <w:tc>
          <w:tcPr>
            <w:tcW w:w="667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</w:tcPr>
          <w:p w:rsidR="00093CC3" w:rsidRPr="00093CC3" w:rsidRDefault="00093CC3" w:rsidP="00543BA7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093CC3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Priority</w:t>
            </w:r>
          </w:p>
        </w:tc>
      </w:tr>
      <w:tr w:rsidR="00093CC3" w:rsidRPr="00FE71D4" w:rsidTr="00F67533">
        <w:trPr>
          <w:trHeight w:val="300"/>
        </w:trPr>
        <w:tc>
          <w:tcPr>
            <w:tcW w:w="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093CC3" w:rsidRPr="00FE71D4" w:rsidRDefault="00093CC3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NFR-01</w:t>
            </w:r>
          </w:p>
        </w:tc>
        <w:tc>
          <w:tcPr>
            <w:tcW w:w="39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hideMark/>
          </w:tcPr>
          <w:p w:rsidR="00093CC3" w:rsidRPr="004F1E78" w:rsidRDefault="004F1E78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1E78">
              <w:rPr>
                <w:rFonts w:ascii="Calibri" w:eastAsia="Times New Roman" w:hAnsi="Calibri" w:cs="Times New Roman"/>
                <w:i/>
                <w:color w:val="000000"/>
                <w:u w:val="single"/>
              </w:rPr>
              <w:t>Security</w:t>
            </w:r>
            <w:r>
              <w:rPr>
                <w:rFonts w:ascii="Calibri" w:eastAsia="Times New Roman" w:hAnsi="Calibri" w:cs="Times New Roman"/>
                <w:color w:val="000000"/>
              </w:rPr>
              <w:t>: All passwords must be hashed before saving in database</w:t>
            </w:r>
            <w:r w:rsidR="009A1C8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6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</w:tcPr>
          <w:p w:rsidR="00093CC3" w:rsidRPr="00FE71D4" w:rsidRDefault="004F1E78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Critical</w:t>
            </w:r>
          </w:p>
        </w:tc>
      </w:tr>
      <w:tr w:rsidR="00093CC3" w:rsidRPr="00FE71D4" w:rsidTr="00F67533">
        <w:trPr>
          <w:trHeight w:val="300"/>
        </w:trPr>
        <w:tc>
          <w:tcPr>
            <w:tcW w:w="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:rsidR="00093CC3" w:rsidRPr="00FE71D4" w:rsidRDefault="00093CC3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NFR-02</w:t>
            </w:r>
          </w:p>
        </w:tc>
        <w:tc>
          <w:tcPr>
            <w:tcW w:w="39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</w:tcPr>
          <w:p w:rsidR="00093CC3" w:rsidRPr="00FE71D4" w:rsidRDefault="004F1E78" w:rsidP="004F1E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1E78">
              <w:rPr>
                <w:rFonts w:ascii="Calibri" w:eastAsia="Times New Roman" w:hAnsi="Calibri" w:cs="Times New Roman"/>
                <w:i/>
                <w:color w:val="000000"/>
                <w:u w:val="single"/>
              </w:rPr>
              <w:t xml:space="preserve">Platform </w:t>
            </w:r>
            <w:r w:rsidR="00A5424D" w:rsidRPr="004F1E78">
              <w:rPr>
                <w:rFonts w:ascii="Calibri" w:eastAsia="Times New Roman" w:hAnsi="Calibri" w:cs="Times New Roman"/>
                <w:i/>
                <w:color w:val="000000"/>
                <w:u w:val="single"/>
              </w:rPr>
              <w:t>Constraints</w:t>
            </w:r>
            <w:r>
              <w:rPr>
                <w:rFonts w:ascii="Calibri" w:eastAsia="Times New Roman" w:hAnsi="Calibri" w:cs="Times New Roman"/>
                <w:color w:val="000000"/>
              </w:rPr>
              <w:t>: All basic functionality for librarian and user must be supported across browsers (Firefox, Chrome, Opera, IE and Safari).</w:t>
            </w:r>
          </w:p>
        </w:tc>
        <w:tc>
          <w:tcPr>
            <w:tcW w:w="6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</w:tcPr>
          <w:p w:rsidR="00093CC3" w:rsidRPr="00FE71D4" w:rsidRDefault="00093CC3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</w:tr>
      <w:tr w:rsidR="00093CC3" w:rsidRPr="00FE71D4" w:rsidTr="00F67533">
        <w:trPr>
          <w:trHeight w:val="300"/>
        </w:trPr>
        <w:tc>
          <w:tcPr>
            <w:tcW w:w="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:rsidR="00093CC3" w:rsidRPr="00093CC3" w:rsidRDefault="00093CC3" w:rsidP="00543BA7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</w:rPr>
              <w:t>NFR</w:t>
            </w:r>
            <w:r w:rsidRPr="00093CC3">
              <w:rPr>
                <w:rFonts w:ascii="Calibri" w:eastAsia="Times New Roman" w:hAnsi="Calibri" w:cs="Times New Roman"/>
                <w:i/>
                <w:color w:val="000000"/>
              </w:rPr>
              <w:t>-03</w:t>
            </w:r>
          </w:p>
        </w:tc>
        <w:tc>
          <w:tcPr>
            <w:tcW w:w="39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</w:tcPr>
          <w:p w:rsidR="00093CC3" w:rsidRPr="004F1E78" w:rsidRDefault="00A5424D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1E78">
              <w:rPr>
                <w:rFonts w:ascii="Calibri" w:eastAsia="Times New Roman" w:hAnsi="Calibri" w:cs="Times New Roman"/>
                <w:i/>
                <w:color w:val="000000"/>
                <w:u w:val="single"/>
              </w:rPr>
              <w:t>Usability</w:t>
            </w:r>
            <w:r w:rsidR="004F1E78">
              <w:rPr>
                <w:rFonts w:ascii="Calibri" w:eastAsia="Times New Roman" w:hAnsi="Calibri" w:cs="Times New Roman"/>
                <w:color w:val="000000"/>
              </w:rPr>
              <w:t>: The search feature</w:t>
            </w:r>
            <w:r w:rsidR="004F7554">
              <w:rPr>
                <w:rFonts w:ascii="Calibri" w:eastAsia="Times New Roman" w:hAnsi="Calibri" w:cs="Times New Roman"/>
                <w:color w:val="000000"/>
              </w:rPr>
              <w:t xml:space="preserve"> should work even without specifying criteria</w:t>
            </w:r>
            <w:r w:rsidR="008D7435">
              <w:rPr>
                <w:rFonts w:ascii="Calibri" w:eastAsia="Times New Roman" w:hAnsi="Calibri" w:cs="Times New Roman"/>
                <w:color w:val="000000"/>
              </w:rPr>
              <w:t xml:space="preserve"> by searching across all parameters.</w:t>
            </w:r>
          </w:p>
        </w:tc>
        <w:tc>
          <w:tcPr>
            <w:tcW w:w="66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</w:tcPr>
          <w:p w:rsidR="00093CC3" w:rsidRPr="00FE71D4" w:rsidRDefault="004F7554" w:rsidP="00543B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Nice-to-have</w:t>
            </w:r>
          </w:p>
        </w:tc>
      </w:tr>
    </w:tbl>
    <w:p w:rsidR="00272A0D" w:rsidRDefault="00272A0D" w:rsidP="00272A0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72A0D" w:rsidRPr="00272A0D" w:rsidRDefault="00272A0D" w:rsidP="00272A0D"/>
    <w:p w:rsidR="007627BB" w:rsidRDefault="007627BB" w:rsidP="007627BB">
      <w:pPr>
        <w:pStyle w:val="Heading1"/>
      </w:pPr>
      <w:bookmarkStart w:id="7" w:name="_Toc433065598"/>
      <w:r>
        <w:t>Users and Tasks</w:t>
      </w:r>
      <w:r w:rsidR="00D06C71">
        <w:t xml:space="preserve"> (Use Cases)</w:t>
      </w:r>
      <w:bookmarkEnd w:id="7"/>
    </w:p>
    <w:p w:rsidR="00413BE7" w:rsidRDefault="00413BE7" w:rsidP="001134B9">
      <w:pPr>
        <w:jc w:val="center"/>
      </w:pPr>
    </w:p>
    <w:p w:rsidR="00272A0D" w:rsidRDefault="001134B9" w:rsidP="001134B9">
      <w:pPr>
        <w:jc w:val="center"/>
      </w:pPr>
      <w:r w:rsidRPr="001134B9">
        <w:rPr>
          <w:noProof/>
          <w:lang w:eastAsia="en-US"/>
        </w:rPr>
        <w:drawing>
          <wp:inline distT="0" distB="0" distL="0" distR="0" wp14:anchorId="203D0EBE" wp14:editId="616B5EAC">
            <wp:extent cx="6200775" cy="542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0D" w:rsidRDefault="00272A0D" w:rsidP="00272A0D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61"/>
        <w:gridCol w:w="7739"/>
      </w:tblGrid>
      <w:tr w:rsidR="001928BF" w:rsidRPr="00FE71D4" w:rsidTr="00413BE7">
        <w:trPr>
          <w:trHeight w:val="300"/>
        </w:trPr>
        <w:tc>
          <w:tcPr>
            <w:tcW w:w="141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lastRenderedPageBreak/>
              <w:t>Use case name</w:t>
            </w:r>
          </w:p>
        </w:tc>
        <w:tc>
          <w:tcPr>
            <w:tcW w:w="3583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CreateAccount</w:t>
            </w:r>
            <w:proofErr w:type="spellEnd"/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Participating Actors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Initiated by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Flow of Events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1. Student selects sign up tab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inputs information to create account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Entry Condition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Quality Requirements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System verifies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has @colorado.edu email</w:t>
            </w:r>
          </w:p>
        </w:tc>
      </w:tr>
    </w:tbl>
    <w:p w:rsidR="007E61C9" w:rsidRDefault="007E61C9" w:rsidP="00413BE7">
      <w:pPr>
        <w:spacing w:after="0" w:line="24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43"/>
        <w:gridCol w:w="7757"/>
      </w:tblGrid>
      <w:tr w:rsidR="001928BF" w:rsidRPr="00FE71D4" w:rsidTr="00272A0D">
        <w:trPr>
          <w:trHeight w:val="300"/>
        </w:trPr>
        <w:tc>
          <w:tcPr>
            <w:tcW w:w="1409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134B9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>
              <w:br w:type="page"/>
            </w:r>
            <w:r w:rsidR="001928BF" w:rsidRPr="00FE71D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 case name</w:t>
            </w:r>
          </w:p>
        </w:tc>
        <w:tc>
          <w:tcPr>
            <w:tcW w:w="3591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CreateBook</w:t>
            </w:r>
            <w:proofErr w:type="spellEnd"/>
          </w:p>
        </w:tc>
      </w:tr>
      <w:tr w:rsidR="001928BF" w:rsidRPr="00FE71D4" w:rsidTr="00272A0D">
        <w:trPr>
          <w:trHeight w:val="300"/>
        </w:trPr>
        <w:tc>
          <w:tcPr>
            <w:tcW w:w="1409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Participating Actors</w:t>
            </w:r>
          </w:p>
        </w:tc>
        <w:tc>
          <w:tcPr>
            <w:tcW w:w="3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Initiated by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Administrator</w:t>
            </w:r>
          </w:p>
        </w:tc>
      </w:tr>
      <w:tr w:rsidR="001928BF" w:rsidRPr="00FE71D4" w:rsidTr="00272A0D">
        <w:trPr>
          <w:trHeight w:val="300"/>
        </w:trPr>
        <w:tc>
          <w:tcPr>
            <w:tcW w:w="1409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Flow of Events</w:t>
            </w:r>
          </w:p>
        </w:tc>
        <w:tc>
          <w:tcPr>
            <w:tcW w:w="3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selects option to add book to library</w:t>
            </w:r>
          </w:p>
        </w:tc>
      </w:tr>
      <w:tr w:rsidR="001928BF" w:rsidRPr="00FE71D4" w:rsidTr="00272A0D">
        <w:trPr>
          <w:trHeight w:val="300"/>
        </w:trPr>
        <w:tc>
          <w:tcPr>
            <w:tcW w:w="1409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enters book information onto screen</w:t>
            </w:r>
          </w:p>
        </w:tc>
      </w:tr>
      <w:tr w:rsidR="001928BF" w:rsidRPr="00FE71D4" w:rsidTr="00272A0D">
        <w:trPr>
          <w:trHeight w:val="300"/>
        </w:trPr>
        <w:tc>
          <w:tcPr>
            <w:tcW w:w="1409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3.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submits information</w:t>
            </w:r>
          </w:p>
        </w:tc>
      </w:tr>
      <w:tr w:rsidR="001928BF" w:rsidRPr="00FE71D4" w:rsidTr="00272A0D">
        <w:trPr>
          <w:trHeight w:val="300"/>
        </w:trPr>
        <w:tc>
          <w:tcPr>
            <w:tcW w:w="1409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Entry Condition</w:t>
            </w:r>
          </w:p>
        </w:tc>
        <w:tc>
          <w:tcPr>
            <w:tcW w:w="359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is logged into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Library Management System</w:t>
            </w:r>
          </w:p>
        </w:tc>
      </w:tr>
      <w:tr w:rsidR="001928BF" w:rsidRPr="00FE71D4" w:rsidTr="00272A0D">
        <w:trPr>
          <w:trHeight w:val="300"/>
        </w:trPr>
        <w:tc>
          <w:tcPr>
            <w:tcW w:w="1409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Quality Requirements</w:t>
            </w:r>
          </w:p>
        </w:tc>
        <w:tc>
          <w:tcPr>
            <w:tcW w:w="3591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is informed of successful addition </w:t>
            </w:r>
          </w:p>
        </w:tc>
      </w:tr>
    </w:tbl>
    <w:p w:rsidR="007E61C9" w:rsidRDefault="007E61C9" w:rsidP="00413BE7">
      <w:pPr>
        <w:spacing w:after="0" w:line="24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1"/>
        <w:gridCol w:w="7739"/>
      </w:tblGrid>
      <w:tr w:rsidR="001928BF" w:rsidRPr="00FE71D4" w:rsidTr="00413BE7">
        <w:trPr>
          <w:trHeight w:val="300"/>
        </w:trPr>
        <w:tc>
          <w:tcPr>
            <w:tcW w:w="141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 case Name</w:t>
            </w:r>
          </w:p>
        </w:tc>
        <w:tc>
          <w:tcPr>
            <w:tcW w:w="3583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CreateLibrarian</w:t>
            </w:r>
            <w:proofErr w:type="spellEnd"/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Participating actors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Initiated by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Administrator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Flow of Events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pulls up Create Librarian screen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enters email id and password for new user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Entry Conditions 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is logged into Library Management System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Exit Condition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Librarian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account created </w:t>
            </w:r>
            <w:proofErr w:type="spellStart"/>
            <w:r w:rsidRPr="00FE71D4">
              <w:rPr>
                <w:rFonts w:ascii="Calibri" w:eastAsia="Times New Roman" w:hAnsi="Calibri" w:cs="Times New Roman"/>
                <w:color w:val="000000"/>
              </w:rPr>
              <w:t>succesfully</w:t>
            </w:r>
            <w:proofErr w:type="spellEnd"/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Quality Requirements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receives confirmation of created account</w:t>
            </w:r>
          </w:p>
        </w:tc>
      </w:tr>
    </w:tbl>
    <w:p w:rsidR="001928BF" w:rsidRDefault="001928BF" w:rsidP="00413BE7">
      <w:pPr>
        <w:spacing w:after="0" w:line="24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1"/>
        <w:gridCol w:w="7739"/>
      </w:tblGrid>
      <w:tr w:rsidR="001928BF" w:rsidRPr="00FE71D4" w:rsidTr="00413BE7">
        <w:trPr>
          <w:trHeight w:val="300"/>
        </w:trPr>
        <w:tc>
          <w:tcPr>
            <w:tcW w:w="141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 Case name</w:t>
            </w:r>
          </w:p>
        </w:tc>
        <w:tc>
          <w:tcPr>
            <w:tcW w:w="3583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RequestBook</w:t>
            </w:r>
            <w:proofErr w:type="spellEnd"/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E71D4">
              <w:rPr>
                <w:rFonts w:ascii="Calibri" w:eastAsia="Times New Roman" w:hAnsi="Calibri" w:cs="Times New Roman"/>
                <w:color w:val="000000"/>
              </w:rPr>
              <w:t>Paticipating</w:t>
            </w:r>
            <w:proofErr w:type="spellEnd"/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 actors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Initiated by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Flow of Events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logs into the System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searches for book by category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2a. Search by Title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2b. Search by Author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2c. Search by ISBN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3.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request a book from the search results 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Entry Conditions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is logged into </w:t>
            </w: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LibraryManagementSystem</w:t>
            </w:r>
            <w:proofErr w:type="spellEnd"/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Quality Conditions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is informed of Request status</w:t>
            </w:r>
          </w:p>
        </w:tc>
      </w:tr>
    </w:tbl>
    <w:p w:rsidR="007E61C9" w:rsidRDefault="007E61C9" w:rsidP="00413BE7">
      <w:pPr>
        <w:spacing w:after="0" w:line="24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1"/>
        <w:gridCol w:w="7739"/>
      </w:tblGrid>
      <w:tr w:rsidR="001928BF" w:rsidRPr="00FE71D4" w:rsidTr="00413BE7">
        <w:trPr>
          <w:trHeight w:val="300"/>
        </w:trPr>
        <w:tc>
          <w:tcPr>
            <w:tcW w:w="141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 case name</w:t>
            </w:r>
          </w:p>
        </w:tc>
        <w:tc>
          <w:tcPr>
            <w:tcW w:w="3583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ReturnBook</w:t>
            </w:r>
            <w:proofErr w:type="spellEnd"/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Participating Actors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Initiated by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Librarian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Flow of Events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Librarian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receives returned book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Librarian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selects return book option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3.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Librarian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enters ISBN and student ID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4.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Librarian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receives confirmation book was returned </w:t>
            </w:r>
            <w:proofErr w:type="spellStart"/>
            <w:r w:rsidRPr="00FE71D4">
              <w:rPr>
                <w:rFonts w:ascii="Calibri" w:eastAsia="Times New Roman" w:hAnsi="Calibri" w:cs="Times New Roman"/>
                <w:color w:val="000000"/>
              </w:rPr>
              <w:t>succesfully</w:t>
            </w:r>
            <w:proofErr w:type="spellEnd"/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Entry Condition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Librarian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is logged into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Library Management System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Exit Condition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Librarian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receives confirmation of return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Quality Conditions 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Success message is displayed for proper return</w:t>
            </w:r>
          </w:p>
        </w:tc>
      </w:tr>
    </w:tbl>
    <w:p w:rsidR="00413BE7" w:rsidRDefault="00413BE7" w:rsidP="00413BE7">
      <w:pPr>
        <w:spacing w:after="0" w:line="240" w:lineRule="auto"/>
      </w:pPr>
    </w:p>
    <w:p w:rsidR="00413BE7" w:rsidRDefault="00413BE7" w:rsidP="00413BE7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61"/>
        <w:gridCol w:w="7739"/>
      </w:tblGrid>
      <w:tr w:rsidR="001928BF" w:rsidRPr="00FE71D4" w:rsidTr="00182DF6">
        <w:trPr>
          <w:trHeight w:val="300"/>
        </w:trPr>
        <w:tc>
          <w:tcPr>
            <w:tcW w:w="141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lastRenderedPageBreak/>
              <w:t>Use Case Name</w:t>
            </w:r>
          </w:p>
        </w:tc>
        <w:tc>
          <w:tcPr>
            <w:tcW w:w="3583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DeleteLibrarian</w:t>
            </w:r>
            <w:proofErr w:type="spellEnd"/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Participating Actors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Initiated by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Administrator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Flow of Events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selects delete librarian tab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selects librarian to delete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3.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submits request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Entry Condition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is logged into </w:t>
            </w: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LibraryManagementSystem</w:t>
            </w:r>
            <w:proofErr w:type="spellEnd"/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Quality Requirements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receives confirmation of operation</w:t>
            </w:r>
          </w:p>
        </w:tc>
      </w:tr>
    </w:tbl>
    <w:p w:rsidR="00031BC8" w:rsidRDefault="00031BC8" w:rsidP="00413BE7">
      <w:pPr>
        <w:spacing w:after="0" w:line="24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82"/>
        <w:gridCol w:w="7718"/>
      </w:tblGrid>
      <w:tr w:rsidR="001928BF" w:rsidRPr="00FE71D4" w:rsidTr="00272A0D">
        <w:trPr>
          <w:trHeight w:val="300"/>
        </w:trPr>
        <w:tc>
          <w:tcPr>
            <w:tcW w:w="142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 case name</w:t>
            </w:r>
          </w:p>
        </w:tc>
        <w:tc>
          <w:tcPr>
            <w:tcW w:w="3573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CancelRequest</w:t>
            </w:r>
            <w:proofErr w:type="spellEnd"/>
          </w:p>
        </w:tc>
      </w:tr>
      <w:tr w:rsidR="001928BF" w:rsidRPr="00FE71D4" w:rsidTr="00272A0D">
        <w:trPr>
          <w:trHeight w:val="300"/>
        </w:trPr>
        <w:tc>
          <w:tcPr>
            <w:tcW w:w="142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Participating Actors</w:t>
            </w:r>
          </w:p>
        </w:tc>
        <w:tc>
          <w:tcPr>
            <w:tcW w:w="35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Initiated by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</w:t>
            </w:r>
          </w:p>
        </w:tc>
      </w:tr>
      <w:tr w:rsidR="001928BF" w:rsidRPr="00FE71D4" w:rsidTr="00272A0D">
        <w:trPr>
          <w:trHeight w:val="300"/>
        </w:trPr>
        <w:tc>
          <w:tcPr>
            <w:tcW w:w="142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Flow of Events</w:t>
            </w:r>
          </w:p>
        </w:tc>
        <w:tc>
          <w:tcPr>
            <w:tcW w:w="35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selects cancel request tab</w:t>
            </w:r>
          </w:p>
        </w:tc>
      </w:tr>
      <w:tr w:rsidR="001928BF" w:rsidRPr="00FE71D4" w:rsidTr="00272A0D">
        <w:trPr>
          <w:trHeight w:val="300"/>
        </w:trPr>
        <w:tc>
          <w:tcPr>
            <w:tcW w:w="142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selects book request to be cancelled</w:t>
            </w:r>
          </w:p>
        </w:tc>
      </w:tr>
      <w:tr w:rsidR="001928BF" w:rsidRPr="00FE71D4" w:rsidTr="00272A0D">
        <w:trPr>
          <w:trHeight w:val="300"/>
        </w:trPr>
        <w:tc>
          <w:tcPr>
            <w:tcW w:w="142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3.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submits request</w:t>
            </w:r>
          </w:p>
        </w:tc>
      </w:tr>
      <w:tr w:rsidR="001928BF" w:rsidRPr="00FE71D4" w:rsidTr="00272A0D">
        <w:trPr>
          <w:trHeight w:val="300"/>
        </w:trPr>
        <w:tc>
          <w:tcPr>
            <w:tcW w:w="1427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Entry Conditions</w:t>
            </w:r>
          </w:p>
        </w:tc>
        <w:tc>
          <w:tcPr>
            <w:tcW w:w="3573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is logged into </w:t>
            </w: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LibraryManagement</w:t>
            </w:r>
            <w:proofErr w:type="spellEnd"/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System</w:t>
            </w:r>
          </w:p>
        </w:tc>
      </w:tr>
    </w:tbl>
    <w:p w:rsidR="007E61C9" w:rsidRDefault="007E61C9" w:rsidP="00413BE7">
      <w:pPr>
        <w:spacing w:after="0" w:line="24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1"/>
        <w:gridCol w:w="7739"/>
      </w:tblGrid>
      <w:tr w:rsidR="001928BF" w:rsidRPr="00FE71D4" w:rsidTr="00182DF6">
        <w:trPr>
          <w:trHeight w:val="300"/>
        </w:trPr>
        <w:tc>
          <w:tcPr>
            <w:tcW w:w="141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 case name</w:t>
            </w:r>
          </w:p>
        </w:tc>
        <w:tc>
          <w:tcPr>
            <w:tcW w:w="3583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SearchLibrary</w:t>
            </w:r>
            <w:proofErr w:type="spellEnd"/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Participating actors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Initiated by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Flow of Events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selects search tab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selects category to perform search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3.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enters text to search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4.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hits search button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Entry Conditions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Student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is logged into </w:t>
            </w: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LibraryManagementSystem</w:t>
            </w:r>
            <w:proofErr w:type="spellEnd"/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Quality Requirements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Query can be performed on database</w:t>
            </w:r>
          </w:p>
        </w:tc>
      </w:tr>
    </w:tbl>
    <w:p w:rsidR="001928BF" w:rsidRDefault="001928BF" w:rsidP="00413BE7">
      <w:pPr>
        <w:spacing w:after="0" w:line="24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1"/>
        <w:gridCol w:w="7739"/>
      </w:tblGrid>
      <w:tr w:rsidR="001928BF" w:rsidRPr="00FE71D4" w:rsidTr="00413BE7">
        <w:trPr>
          <w:trHeight w:val="300"/>
        </w:trPr>
        <w:tc>
          <w:tcPr>
            <w:tcW w:w="141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 case name</w:t>
            </w:r>
          </w:p>
        </w:tc>
        <w:tc>
          <w:tcPr>
            <w:tcW w:w="3583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LoginSystem</w:t>
            </w:r>
            <w:proofErr w:type="spellEnd"/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Participating actors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Initiated by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Librarian/Administrator/Student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Flow of events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enters login information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User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hits submit button</w:t>
            </w:r>
          </w:p>
        </w:tc>
      </w:tr>
      <w:tr w:rsidR="001928BF" w:rsidRPr="00FE71D4" w:rsidTr="00413BE7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Entry Conditions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</w:tbl>
    <w:p w:rsidR="001928BF" w:rsidRDefault="001928BF" w:rsidP="00413BE7">
      <w:pPr>
        <w:spacing w:after="0" w:line="24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1"/>
        <w:gridCol w:w="7739"/>
      </w:tblGrid>
      <w:tr w:rsidR="001928BF" w:rsidRPr="00FE71D4" w:rsidTr="00182DF6">
        <w:trPr>
          <w:trHeight w:val="300"/>
        </w:trPr>
        <w:tc>
          <w:tcPr>
            <w:tcW w:w="1417" w:type="pct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Use case name</w:t>
            </w:r>
          </w:p>
        </w:tc>
        <w:tc>
          <w:tcPr>
            <w:tcW w:w="3583" w:type="pct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Add/</w:t>
            </w: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FFFFFF"/>
              </w:rPr>
              <w:t>RemoveCopiesofBooks</w:t>
            </w:r>
            <w:proofErr w:type="spellEnd"/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Participating Actors 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Administrator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Flow of Events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1.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selects remove/add tab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color w:val="000000"/>
              </w:rPr>
              <w:t xml:space="preserve">2. 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increments/decrements numbers of book in library</w:t>
            </w:r>
          </w:p>
        </w:tc>
      </w:tr>
      <w:tr w:rsidR="001928BF" w:rsidRPr="00FE71D4" w:rsidTr="00182DF6">
        <w:trPr>
          <w:trHeight w:val="300"/>
        </w:trPr>
        <w:tc>
          <w:tcPr>
            <w:tcW w:w="1417" w:type="pc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i/>
                <w:iCs/>
                <w:color w:val="000000"/>
              </w:rPr>
              <w:t>Entry Conditions</w:t>
            </w:r>
          </w:p>
        </w:tc>
        <w:tc>
          <w:tcPr>
            <w:tcW w:w="3583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1928BF" w:rsidRPr="00FE71D4" w:rsidRDefault="001928BF" w:rsidP="00413B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Administrator </w:t>
            </w:r>
            <w:r w:rsidRPr="00FE71D4">
              <w:rPr>
                <w:rFonts w:ascii="Calibri" w:eastAsia="Times New Roman" w:hAnsi="Calibri" w:cs="Times New Roman"/>
                <w:color w:val="000000"/>
              </w:rPr>
              <w:t>is logged into</w:t>
            </w:r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>LibraryManagement</w:t>
            </w:r>
            <w:proofErr w:type="spellEnd"/>
            <w:r w:rsidRPr="00FE71D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System</w:t>
            </w:r>
          </w:p>
        </w:tc>
      </w:tr>
    </w:tbl>
    <w:p w:rsidR="007627BB" w:rsidRDefault="007627BB" w:rsidP="007627BB">
      <w:pPr>
        <w:pStyle w:val="Heading1"/>
      </w:pPr>
      <w:bookmarkStart w:id="8" w:name="_Toc433065599"/>
      <w:r>
        <w:lastRenderedPageBreak/>
        <w:t>Activity Diagram</w:t>
      </w:r>
      <w:bookmarkEnd w:id="8"/>
    </w:p>
    <w:p w:rsidR="00E119DC" w:rsidRDefault="007E61C9">
      <w:pPr>
        <w:rPr>
          <w:rFonts w:ascii="Calibri Light" w:eastAsiaTheme="majorEastAsia" w:hAnsiTheme="majorHAnsi" w:cstheme="majorBidi"/>
          <w:b/>
          <w:bCs/>
          <w:smallCaps/>
          <w:color w:val="000000"/>
          <w:sz w:val="36"/>
          <w:szCs w:val="36"/>
        </w:rPr>
      </w:pPr>
      <w:r w:rsidRPr="007E61C9">
        <w:rPr>
          <w:noProof/>
          <w:lang w:eastAsia="en-US"/>
        </w:rPr>
        <w:drawing>
          <wp:inline distT="0" distB="0" distL="0" distR="0" wp14:anchorId="6F1BC98B" wp14:editId="180FCA44">
            <wp:extent cx="6858000" cy="5447654"/>
            <wp:effectExtent l="0" t="0" r="0" b="1270"/>
            <wp:docPr id="5" name="Picture 5" descr="C:\Users\Gaurav\Google Drive\Project\UML\Activity\LMS-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urav\Google Drive\Project\UML\Activity\LMS-Activ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5E8">
        <w:br w:type="page"/>
      </w:r>
    </w:p>
    <w:p w:rsidR="007627BB" w:rsidRDefault="007627BB" w:rsidP="007627BB">
      <w:pPr>
        <w:pStyle w:val="Heading1"/>
      </w:pPr>
      <w:bookmarkStart w:id="9" w:name="_Toc433065600"/>
      <w:r>
        <w:lastRenderedPageBreak/>
        <w:t>Data Storage</w:t>
      </w:r>
      <w:bookmarkEnd w:id="9"/>
    </w:p>
    <w:p w:rsidR="00E40C60" w:rsidRDefault="00E40C60" w:rsidP="00E40C60">
      <w:r>
        <w:t xml:space="preserve">We are using MS SQL Server database to store tables. Data storage transactions will be performed through </w:t>
      </w:r>
      <w:r>
        <w:rPr>
          <w:b/>
          <w:i/>
        </w:rPr>
        <w:t>Library</w:t>
      </w:r>
      <w:r>
        <w:t xml:space="preserve"> Class in Model.</w:t>
      </w:r>
    </w:p>
    <w:p w:rsidR="00E119DC" w:rsidRDefault="00E40C60" w:rsidP="00E119DC">
      <w:r>
        <w:t>The following will be the primary tables:</w:t>
      </w:r>
    </w:p>
    <w:p w:rsidR="00E119DC" w:rsidRPr="00E119DC" w:rsidRDefault="00E40C60" w:rsidP="00E119DC">
      <w:pPr>
        <w:pStyle w:val="Heading2"/>
      </w:pPr>
      <w:bookmarkStart w:id="10" w:name="_Toc433065601"/>
      <w:r w:rsidRPr="00E119DC">
        <w:t>User Credentials Table</w:t>
      </w:r>
      <w:bookmarkEnd w:id="10"/>
    </w:p>
    <w:p w:rsidR="00E40C60" w:rsidRDefault="00E40C60" w:rsidP="00E119DC">
      <w:r>
        <w:t>This table contains login credentials and details of the user which include Name, Email, Password Hash, Login Type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1101"/>
        <w:gridCol w:w="1003"/>
        <w:gridCol w:w="2924"/>
        <w:gridCol w:w="1286"/>
        <w:gridCol w:w="1105"/>
        <w:gridCol w:w="1131"/>
        <w:gridCol w:w="1321"/>
      </w:tblGrid>
      <w:tr w:rsidR="00E40C60" w:rsidTr="00C80217">
        <w:tc>
          <w:tcPr>
            <w:tcW w:w="426" w:type="pct"/>
          </w:tcPr>
          <w:p w:rsidR="00E40C60" w:rsidRDefault="00E40C60" w:rsidP="00C80217">
            <w:pPr>
              <w:pStyle w:val="ListParagraph"/>
              <w:ind w:left="0"/>
            </w:pPr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510" w:type="pct"/>
          </w:tcPr>
          <w:p w:rsidR="00E40C60" w:rsidRDefault="00E40C60" w:rsidP="00C80217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465" w:type="pct"/>
          </w:tcPr>
          <w:p w:rsidR="00E40C60" w:rsidRDefault="00E40C60" w:rsidP="00C80217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1355" w:type="pct"/>
          </w:tcPr>
          <w:p w:rsidR="00E40C60" w:rsidRDefault="00E40C60" w:rsidP="00C80217">
            <w:pPr>
              <w:pStyle w:val="ListParagraph"/>
              <w:ind w:left="0"/>
            </w:pPr>
            <w:r>
              <w:t>Email ID</w:t>
            </w:r>
          </w:p>
        </w:tc>
        <w:tc>
          <w:tcPr>
            <w:tcW w:w="596" w:type="pct"/>
          </w:tcPr>
          <w:p w:rsidR="00E40C60" w:rsidRDefault="00E40C60" w:rsidP="00C80217">
            <w:pPr>
              <w:pStyle w:val="ListParagraph"/>
              <w:ind w:left="0"/>
            </w:pPr>
            <w:r>
              <w:t>Password Hash</w:t>
            </w:r>
          </w:p>
        </w:tc>
        <w:tc>
          <w:tcPr>
            <w:tcW w:w="512" w:type="pct"/>
          </w:tcPr>
          <w:p w:rsidR="00E40C60" w:rsidRDefault="00E40C60" w:rsidP="00C80217">
            <w:pPr>
              <w:pStyle w:val="ListParagraph"/>
              <w:ind w:left="0"/>
            </w:pPr>
            <w:r>
              <w:t>Login Type</w:t>
            </w:r>
          </w:p>
        </w:tc>
        <w:tc>
          <w:tcPr>
            <w:tcW w:w="524" w:type="pct"/>
          </w:tcPr>
          <w:p w:rsidR="00E40C60" w:rsidRDefault="00E40C60" w:rsidP="00C80217">
            <w:pPr>
              <w:pStyle w:val="ListParagraph"/>
              <w:ind w:left="0"/>
            </w:pPr>
            <w:r>
              <w:t>Books Allowed</w:t>
            </w:r>
          </w:p>
        </w:tc>
        <w:tc>
          <w:tcPr>
            <w:tcW w:w="612" w:type="pct"/>
          </w:tcPr>
          <w:p w:rsidR="00E40C60" w:rsidRDefault="00E40C60" w:rsidP="00C80217">
            <w:pPr>
              <w:pStyle w:val="ListParagraph"/>
              <w:ind w:left="0"/>
            </w:pPr>
            <w:r>
              <w:t>Books Borrowed</w:t>
            </w:r>
          </w:p>
        </w:tc>
      </w:tr>
      <w:tr w:rsidR="00E40C60" w:rsidTr="00C80217">
        <w:tc>
          <w:tcPr>
            <w:tcW w:w="426" w:type="pct"/>
          </w:tcPr>
          <w:p w:rsidR="00E40C60" w:rsidRDefault="00E40C60" w:rsidP="00C802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10" w:type="pct"/>
          </w:tcPr>
          <w:p w:rsidR="00E40C60" w:rsidRDefault="00E40C60" w:rsidP="00C80217">
            <w:pPr>
              <w:pStyle w:val="ListParagraph"/>
              <w:ind w:left="0"/>
            </w:pPr>
            <w:r>
              <w:t>Tauseef</w:t>
            </w:r>
          </w:p>
        </w:tc>
        <w:tc>
          <w:tcPr>
            <w:tcW w:w="465" w:type="pct"/>
          </w:tcPr>
          <w:p w:rsidR="00E40C60" w:rsidRDefault="00E40C60" w:rsidP="00C80217">
            <w:pPr>
              <w:pStyle w:val="ListParagraph"/>
              <w:ind w:left="0"/>
            </w:pPr>
            <w:proofErr w:type="spellStart"/>
            <w:r>
              <w:t>Indikar</w:t>
            </w:r>
            <w:proofErr w:type="spellEnd"/>
          </w:p>
        </w:tc>
        <w:tc>
          <w:tcPr>
            <w:tcW w:w="1355" w:type="pct"/>
          </w:tcPr>
          <w:p w:rsidR="00E40C60" w:rsidRDefault="005334DF" w:rsidP="00C80217">
            <w:pPr>
              <w:pStyle w:val="ListParagraph"/>
              <w:ind w:left="0"/>
            </w:pPr>
            <w:hyperlink r:id="rId9" w:history="1">
              <w:r w:rsidR="00E40C60" w:rsidRPr="00452946">
                <w:rPr>
                  <w:rStyle w:val="Hyperlink"/>
                </w:rPr>
                <w:t>tain5575@colorado.edu</w:t>
              </w:r>
            </w:hyperlink>
          </w:p>
        </w:tc>
        <w:tc>
          <w:tcPr>
            <w:tcW w:w="596" w:type="pct"/>
          </w:tcPr>
          <w:p w:rsidR="00E40C60" w:rsidRDefault="00E40C60" w:rsidP="00C80217">
            <w:pPr>
              <w:pStyle w:val="ListParagraph"/>
              <w:ind w:left="0"/>
            </w:pPr>
            <w:r>
              <w:t>XXXXXXX</w:t>
            </w:r>
          </w:p>
        </w:tc>
        <w:tc>
          <w:tcPr>
            <w:tcW w:w="512" w:type="pct"/>
          </w:tcPr>
          <w:p w:rsidR="00E40C60" w:rsidRDefault="00E40C60" w:rsidP="00C80217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524" w:type="pct"/>
          </w:tcPr>
          <w:p w:rsidR="00E40C60" w:rsidRDefault="00E40C60" w:rsidP="00C80217">
            <w:pPr>
              <w:pStyle w:val="ListParagraph"/>
              <w:ind w:left="0"/>
            </w:pPr>
          </w:p>
        </w:tc>
        <w:tc>
          <w:tcPr>
            <w:tcW w:w="612" w:type="pct"/>
          </w:tcPr>
          <w:p w:rsidR="00E40C60" w:rsidRDefault="00E40C60" w:rsidP="00C80217">
            <w:pPr>
              <w:pStyle w:val="ListParagraph"/>
              <w:ind w:left="0"/>
            </w:pPr>
          </w:p>
        </w:tc>
      </w:tr>
      <w:tr w:rsidR="00E40C60" w:rsidTr="00C80217">
        <w:tc>
          <w:tcPr>
            <w:tcW w:w="426" w:type="pct"/>
          </w:tcPr>
          <w:p w:rsidR="00E40C60" w:rsidRDefault="00E40C60" w:rsidP="00C8021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10" w:type="pct"/>
          </w:tcPr>
          <w:p w:rsidR="00E40C60" w:rsidRDefault="00E40C60" w:rsidP="00C80217">
            <w:pPr>
              <w:pStyle w:val="ListParagraph"/>
              <w:ind w:left="0"/>
            </w:pPr>
            <w:r>
              <w:t>Gaurav</w:t>
            </w:r>
          </w:p>
        </w:tc>
        <w:tc>
          <w:tcPr>
            <w:tcW w:w="465" w:type="pct"/>
          </w:tcPr>
          <w:p w:rsidR="00E40C60" w:rsidRDefault="00E40C60" w:rsidP="00C80217">
            <w:pPr>
              <w:pStyle w:val="ListParagraph"/>
              <w:ind w:left="0"/>
            </w:pPr>
            <w:r>
              <w:t>Shukla</w:t>
            </w:r>
          </w:p>
        </w:tc>
        <w:tc>
          <w:tcPr>
            <w:tcW w:w="1355" w:type="pct"/>
          </w:tcPr>
          <w:p w:rsidR="00E40C60" w:rsidRDefault="005334DF" w:rsidP="00C80217">
            <w:pPr>
              <w:pStyle w:val="ListParagraph"/>
              <w:ind w:left="0"/>
            </w:pPr>
            <w:hyperlink r:id="rId10" w:history="1">
              <w:r w:rsidR="00E40C60" w:rsidRPr="00452946">
                <w:rPr>
                  <w:rStyle w:val="Hyperlink"/>
                </w:rPr>
                <w:t>gash7618@colorado.edu</w:t>
              </w:r>
            </w:hyperlink>
          </w:p>
        </w:tc>
        <w:tc>
          <w:tcPr>
            <w:tcW w:w="596" w:type="pct"/>
          </w:tcPr>
          <w:p w:rsidR="00E40C60" w:rsidRDefault="00E40C60" w:rsidP="00C80217">
            <w:pPr>
              <w:pStyle w:val="ListParagraph"/>
              <w:ind w:left="0"/>
            </w:pPr>
            <w:r>
              <w:t>XXXXXXX</w:t>
            </w:r>
          </w:p>
        </w:tc>
        <w:tc>
          <w:tcPr>
            <w:tcW w:w="512" w:type="pct"/>
          </w:tcPr>
          <w:p w:rsidR="00E40C60" w:rsidRDefault="00E40C60" w:rsidP="00C80217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524" w:type="pct"/>
          </w:tcPr>
          <w:p w:rsidR="00E40C60" w:rsidRDefault="00E40C60" w:rsidP="00C8021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12" w:type="pct"/>
          </w:tcPr>
          <w:p w:rsidR="00E40C60" w:rsidRDefault="00E40C60" w:rsidP="00C80217">
            <w:pPr>
              <w:pStyle w:val="ListParagraph"/>
              <w:ind w:left="0"/>
            </w:pPr>
            <w:r>
              <w:t>2</w:t>
            </w:r>
          </w:p>
        </w:tc>
      </w:tr>
    </w:tbl>
    <w:p w:rsidR="00E40C60" w:rsidRPr="00A46FAE" w:rsidRDefault="00E40C60" w:rsidP="00E40C60">
      <w:pPr>
        <w:pStyle w:val="ListParagraph"/>
        <w:jc w:val="center"/>
        <w:rPr>
          <w:b/>
        </w:rPr>
      </w:pPr>
      <w:r w:rsidRPr="00A46FAE">
        <w:rPr>
          <w:b/>
        </w:rPr>
        <w:t xml:space="preserve">Example </w:t>
      </w:r>
      <w:r>
        <w:rPr>
          <w:b/>
        </w:rPr>
        <w:t xml:space="preserve">Credentials </w:t>
      </w:r>
      <w:r w:rsidRPr="00A46FAE">
        <w:rPr>
          <w:b/>
        </w:rPr>
        <w:t>Table</w:t>
      </w:r>
    </w:p>
    <w:p w:rsidR="00E119DC" w:rsidRPr="00E119DC" w:rsidRDefault="00E40C60" w:rsidP="00E119DC">
      <w:pPr>
        <w:pStyle w:val="Heading2"/>
      </w:pPr>
      <w:bookmarkStart w:id="11" w:name="_Toc433065602"/>
      <w:r w:rsidRPr="00E119DC">
        <w:t>Inventory Table</w:t>
      </w:r>
      <w:bookmarkEnd w:id="11"/>
    </w:p>
    <w:p w:rsidR="00E40C60" w:rsidRDefault="00E40C60" w:rsidP="00E119DC">
      <w:r>
        <w:t>This table contains book details. Additional columns might be added later.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967"/>
        <w:gridCol w:w="1288"/>
        <w:gridCol w:w="1508"/>
        <w:gridCol w:w="1636"/>
        <w:gridCol w:w="1565"/>
        <w:gridCol w:w="1649"/>
        <w:gridCol w:w="1224"/>
      </w:tblGrid>
      <w:tr w:rsidR="00E40C60" w:rsidTr="00C80217">
        <w:tc>
          <w:tcPr>
            <w:tcW w:w="442" w:type="pct"/>
          </w:tcPr>
          <w:p w:rsidR="00E40C60" w:rsidRDefault="00E40C60" w:rsidP="00C80217">
            <w:pPr>
              <w:pStyle w:val="ListParagraph"/>
              <w:ind w:left="0"/>
            </w:pPr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448" w:type="pct"/>
          </w:tcPr>
          <w:p w:rsidR="00E40C60" w:rsidRDefault="00E40C60" w:rsidP="00C80217">
            <w:pPr>
              <w:pStyle w:val="ListParagraph"/>
              <w:ind w:left="0"/>
            </w:pPr>
            <w:r>
              <w:t>ISBN</w:t>
            </w:r>
          </w:p>
        </w:tc>
        <w:tc>
          <w:tcPr>
            <w:tcW w:w="597" w:type="pct"/>
          </w:tcPr>
          <w:p w:rsidR="00E40C60" w:rsidRDefault="00E40C60" w:rsidP="00C80217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99" w:type="pct"/>
          </w:tcPr>
          <w:p w:rsidR="00E40C60" w:rsidRDefault="00E40C60" w:rsidP="00C80217">
            <w:pPr>
              <w:pStyle w:val="ListParagraph"/>
              <w:ind w:left="0"/>
            </w:pPr>
            <w:r>
              <w:t>Author</w:t>
            </w:r>
          </w:p>
        </w:tc>
        <w:tc>
          <w:tcPr>
            <w:tcW w:w="758" w:type="pct"/>
          </w:tcPr>
          <w:p w:rsidR="00E40C60" w:rsidRDefault="00E40C60" w:rsidP="00C80217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725" w:type="pct"/>
          </w:tcPr>
          <w:p w:rsidR="00E40C60" w:rsidRDefault="00E40C60" w:rsidP="00C80217">
            <w:pPr>
              <w:pStyle w:val="ListParagraph"/>
              <w:ind w:left="0"/>
            </w:pPr>
            <w:r>
              <w:t>Quantity Available</w:t>
            </w:r>
          </w:p>
        </w:tc>
        <w:tc>
          <w:tcPr>
            <w:tcW w:w="764" w:type="pct"/>
          </w:tcPr>
          <w:p w:rsidR="00E40C60" w:rsidRDefault="00E40C60" w:rsidP="00C80217">
            <w:pPr>
              <w:pStyle w:val="ListParagraph"/>
              <w:ind w:left="0"/>
            </w:pPr>
            <w:r>
              <w:t>Quantity Checked Out</w:t>
            </w:r>
          </w:p>
        </w:tc>
        <w:tc>
          <w:tcPr>
            <w:tcW w:w="567" w:type="pct"/>
          </w:tcPr>
          <w:p w:rsidR="00E40C60" w:rsidRDefault="00E40C60" w:rsidP="00C80217">
            <w:pPr>
              <w:pStyle w:val="ListParagraph"/>
              <w:ind w:left="0"/>
            </w:pPr>
            <w:r>
              <w:t>Location</w:t>
            </w:r>
          </w:p>
        </w:tc>
      </w:tr>
      <w:tr w:rsidR="00E40C60" w:rsidTr="00C80217">
        <w:tc>
          <w:tcPr>
            <w:tcW w:w="442" w:type="pct"/>
          </w:tcPr>
          <w:p w:rsidR="00E40C60" w:rsidRDefault="00E40C60" w:rsidP="00C802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48" w:type="pct"/>
          </w:tcPr>
          <w:p w:rsidR="00E40C60" w:rsidRDefault="00E40C60" w:rsidP="00C80217">
            <w:pPr>
              <w:pStyle w:val="ListParagraph"/>
              <w:ind w:left="0"/>
            </w:pPr>
            <w:r>
              <w:t>XXX-XX-XX</w:t>
            </w:r>
          </w:p>
        </w:tc>
        <w:tc>
          <w:tcPr>
            <w:tcW w:w="597" w:type="pct"/>
          </w:tcPr>
          <w:p w:rsidR="00E40C60" w:rsidRDefault="00E40C60" w:rsidP="00C80217">
            <w:pPr>
              <w:pStyle w:val="ListParagraph"/>
              <w:ind w:left="0"/>
            </w:pPr>
            <w:r>
              <w:t>Hacking</w:t>
            </w:r>
          </w:p>
        </w:tc>
        <w:tc>
          <w:tcPr>
            <w:tcW w:w="699" w:type="pct"/>
          </w:tcPr>
          <w:p w:rsidR="00E40C60" w:rsidRDefault="00E40C60" w:rsidP="00C80217">
            <w:pPr>
              <w:pStyle w:val="ListParagraph"/>
              <w:ind w:left="0"/>
            </w:pPr>
            <w:r>
              <w:t>Daniel Regalado</w:t>
            </w:r>
          </w:p>
        </w:tc>
        <w:tc>
          <w:tcPr>
            <w:tcW w:w="758" w:type="pct"/>
          </w:tcPr>
          <w:p w:rsidR="00E40C60" w:rsidRDefault="00E40C60" w:rsidP="00C80217">
            <w:pPr>
              <w:pStyle w:val="ListParagraph"/>
              <w:ind w:left="0"/>
            </w:pPr>
            <w:r>
              <w:t>Computer Science</w:t>
            </w:r>
          </w:p>
        </w:tc>
        <w:tc>
          <w:tcPr>
            <w:tcW w:w="725" w:type="pct"/>
          </w:tcPr>
          <w:p w:rsidR="00E40C60" w:rsidRDefault="00E40C60" w:rsidP="00C8021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4" w:type="pct"/>
          </w:tcPr>
          <w:p w:rsidR="00E40C60" w:rsidRDefault="00E40C60" w:rsidP="00C802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pct"/>
          </w:tcPr>
          <w:p w:rsidR="00E40C60" w:rsidRDefault="00E40C60" w:rsidP="00C80217">
            <w:pPr>
              <w:pStyle w:val="ListParagraph"/>
              <w:ind w:left="0"/>
            </w:pPr>
            <w:r>
              <w:t>Aisle 1</w:t>
            </w:r>
          </w:p>
          <w:p w:rsidR="00E40C60" w:rsidRDefault="00E40C60" w:rsidP="00C80217">
            <w:pPr>
              <w:pStyle w:val="ListParagraph"/>
              <w:ind w:left="0"/>
            </w:pPr>
            <w:r>
              <w:t>Shelf A1</w:t>
            </w:r>
          </w:p>
        </w:tc>
      </w:tr>
      <w:tr w:rsidR="00E40C60" w:rsidTr="00C80217">
        <w:tc>
          <w:tcPr>
            <w:tcW w:w="442" w:type="pct"/>
          </w:tcPr>
          <w:p w:rsidR="00E40C60" w:rsidRDefault="00E40C60" w:rsidP="00C8021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48" w:type="pct"/>
          </w:tcPr>
          <w:p w:rsidR="00E40C60" w:rsidRDefault="00E40C60" w:rsidP="00C80217">
            <w:pPr>
              <w:pStyle w:val="ListParagraph"/>
              <w:ind w:left="0"/>
            </w:pPr>
            <w:r>
              <w:t>XXX-XX-XX</w:t>
            </w:r>
          </w:p>
        </w:tc>
        <w:tc>
          <w:tcPr>
            <w:tcW w:w="597" w:type="pct"/>
          </w:tcPr>
          <w:p w:rsidR="00E40C60" w:rsidRDefault="00E40C60" w:rsidP="00C80217">
            <w:pPr>
              <w:pStyle w:val="ListParagraph"/>
              <w:ind w:left="0"/>
            </w:pPr>
            <w:r>
              <w:t>Harry Potter</w:t>
            </w:r>
          </w:p>
        </w:tc>
        <w:tc>
          <w:tcPr>
            <w:tcW w:w="699" w:type="pct"/>
          </w:tcPr>
          <w:p w:rsidR="00E40C60" w:rsidRDefault="00E40C60" w:rsidP="00C80217">
            <w:pPr>
              <w:pStyle w:val="ListParagraph"/>
              <w:ind w:left="0"/>
            </w:pPr>
            <w:r>
              <w:t>J.K. Rowling</w:t>
            </w:r>
          </w:p>
        </w:tc>
        <w:tc>
          <w:tcPr>
            <w:tcW w:w="758" w:type="pct"/>
          </w:tcPr>
          <w:p w:rsidR="00E40C60" w:rsidRDefault="00E40C60" w:rsidP="00C80217">
            <w:pPr>
              <w:pStyle w:val="ListParagraph"/>
              <w:ind w:left="0"/>
            </w:pPr>
            <w:r>
              <w:t>Novel</w:t>
            </w:r>
          </w:p>
        </w:tc>
        <w:tc>
          <w:tcPr>
            <w:tcW w:w="725" w:type="pct"/>
          </w:tcPr>
          <w:p w:rsidR="00E40C60" w:rsidRDefault="00E40C60" w:rsidP="00C802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4" w:type="pct"/>
          </w:tcPr>
          <w:p w:rsidR="00E40C60" w:rsidRDefault="00E40C60" w:rsidP="00C8021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pct"/>
          </w:tcPr>
          <w:p w:rsidR="00E40C60" w:rsidRDefault="00E40C60" w:rsidP="00C80217">
            <w:pPr>
              <w:pStyle w:val="ListParagraph"/>
              <w:ind w:left="0"/>
            </w:pPr>
            <w:r>
              <w:t>Aisle 10</w:t>
            </w:r>
          </w:p>
          <w:p w:rsidR="00E40C60" w:rsidRDefault="00E40C60" w:rsidP="00C80217">
            <w:pPr>
              <w:pStyle w:val="ListParagraph"/>
              <w:ind w:left="0"/>
            </w:pPr>
            <w:r>
              <w:t>Shelf A1</w:t>
            </w:r>
          </w:p>
        </w:tc>
      </w:tr>
    </w:tbl>
    <w:p w:rsidR="00E40C60" w:rsidRPr="00A46FAE" w:rsidRDefault="00E40C60" w:rsidP="00E40C60">
      <w:pPr>
        <w:pStyle w:val="ListParagraph"/>
        <w:jc w:val="center"/>
        <w:rPr>
          <w:b/>
        </w:rPr>
      </w:pPr>
      <w:r w:rsidRPr="00A46FAE">
        <w:rPr>
          <w:b/>
        </w:rPr>
        <w:t xml:space="preserve">Example </w:t>
      </w:r>
      <w:r>
        <w:rPr>
          <w:b/>
        </w:rPr>
        <w:t xml:space="preserve">Inventory </w:t>
      </w:r>
      <w:r w:rsidRPr="00A46FAE">
        <w:rPr>
          <w:b/>
        </w:rPr>
        <w:t>Table</w:t>
      </w:r>
    </w:p>
    <w:p w:rsidR="00E119DC" w:rsidRPr="00E119DC" w:rsidRDefault="00E40C60" w:rsidP="00E119DC">
      <w:pPr>
        <w:pStyle w:val="Heading2"/>
      </w:pPr>
      <w:bookmarkStart w:id="12" w:name="_Toc433065603"/>
      <w:r w:rsidRPr="00E119DC">
        <w:t>Request Table</w:t>
      </w:r>
      <w:bookmarkEnd w:id="12"/>
    </w:p>
    <w:p w:rsidR="00E40C60" w:rsidRDefault="00E40C60" w:rsidP="00E119DC">
      <w:r>
        <w:t>This table contains requests for a book made by a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2455"/>
        <w:gridCol w:w="1017"/>
        <w:gridCol w:w="1419"/>
      </w:tblGrid>
      <w:tr w:rsidR="00E40C60" w:rsidTr="00C80217">
        <w:tc>
          <w:tcPr>
            <w:tcW w:w="675" w:type="pct"/>
          </w:tcPr>
          <w:p w:rsidR="00E40C60" w:rsidRDefault="00E40C60" w:rsidP="00C80217">
            <w:pPr>
              <w:pStyle w:val="ListParagraph"/>
              <w:ind w:left="0"/>
            </w:pPr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2171" w:type="pct"/>
          </w:tcPr>
          <w:p w:rsidR="00E40C60" w:rsidRDefault="00E40C60" w:rsidP="00C80217">
            <w:pPr>
              <w:pStyle w:val="ListParagraph"/>
              <w:ind w:left="0"/>
            </w:pPr>
            <w:r>
              <w:t>Email ID</w:t>
            </w:r>
          </w:p>
        </w:tc>
        <w:tc>
          <w:tcPr>
            <w:tcW w:w="899" w:type="pct"/>
          </w:tcPr>
          <w:p w:rsidR="00E40C60" w:rsidRDefault="00E40C60" w:rsidP="00C80217">
            <w:pPr>
              <w:pStyle w:val="ListParagraph"/>
              <w:ind w:left="0"/>
            </w:pPr>
            <w:r>
              <w:t>ISBN</w:t>
            </w:r>
          </w:p>
        </w:tc>
        <w:tc>
          <w:tcPr>
            <w:tcW w:w="1255" w:type="pct"/>
          </w:tcPr>
          <w:p w:rsidR="00E40C60" w:rsidRDefault="00E40C60" w:rsidP="00C80217">
            <w:pPr>
              <w:pStyle w:val="ListParagraph"/>
              <w:ind w:left="0"/>
            </w:pPr>
            <w:r>
              <w:t>Request Date</w:t>
            </w:r>
          </w:p>
        </w:tc>
      </w:tr>
      <w:tr w:rsidR="00E40C60" w:rsidTr="00C80217">
        <w:tc>
          <w:tcPr>
            <w:tcW w:w="675" w:type="pct"/>
          </w:tcPr>
          <w:p w:rsidR="00E40C60" w:rsidRDefault="00E40C60" w:rsidP="00C802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71" w:type="pct"/>
          </w:tcPr>
          <w:p w:rsidR="00E40C60" w:rsidRDefault="005334DF" w:rsidP="00C80217">
            <w:pPr>
              <w:pStyle w:val="ListParagraph"/>
              <w:ind w:left="0"/>
            </w:pPr>
            <w:hyperlink r:id="rId11" w:history="1">
              <w:r w:rsidR="00E40C60" w:rsidRPr="00452946">
                <w:rPr>
                  <w:rStyle w:val="Hyperlink"/>
                </w:rPr>
                <w:t>gash7618@colorado.edu</w:t>
              </w:r>
            </w:hyperlink>
          </w:p>
        </w:tc>
        <w:tc>
          <w:tcPr>
            <w:tcW w:w="899" w:type="pct"/>
          </w:tcPr>
          <w:p w:rsidR="00E40C60" w:rsidRDefault="00E40C60" w:rsidP="00C80217">
            <w:pPr>
              <w:pStyle w:val="ListParagraph"/>
              <w:ind w:left="0"/>
            </w:pPr>
            <w:r>
              <w:t>XXXXXXX</w:t>
            </w:r>
          </w:p>
        </w:tc>
        <w:tc>
          <w:tcPr>
            <w:tcW w:w="1255" w:type="pct"/>
          </w:tcPr>
          <w:p w:rsidR="00E40C60" w:rsidRDefault="00E40C60" w:rsidP="00C80217">
            <w:pPr>
              <w:pStyle w:val="ListParagraph"/>
              <w:ind w:left="0"/>
            </w:pPr>
            <w:r>
              <w:t>2015-10-18</w:t>
            </w:r>
          </w:p>
        </w:tc>
      </w:tr>
    </w:tbl>
    <w:p w:rsidR="00E40C60" w:rsidRPr="00A46FAE" w:rsidRDefault="00E40C60" w:rsidP="00E40C60">
      <w:pPr>
        <w:pStyle w:val="ListParagraph"/>
        <w:jc w:val="center"/>
        <w:rPr>
          <w:b/>
        </w:rPr>
      </w:pPr>
      <w:r w:rsidRPr="00A46FAE">
        <w:rPr>
          <w:b/>
        </w:rPr>
        <w:t xml:space="preserve">Example </w:t>
      </w:r>
      <w:r>
        <w:rPr>
          <w:b/>
        </w:rPr>
        <w:t xml:space="preserve">Request </w:t>
      </w:r>
      <w:r w:rsidRPr="00A46FAE">
        <w:rPr>
          <w:b/>
        </w:rPr>
        <w:t>Table</w:t>
      </w:r>
    </w:p>
    <w:p w:rsidR="00E119DC" w:rsidRPr="00E119DC" w:rsidRDefault="00E40C60" w:rsidP="00E119DC">
      <w:pPr>
        <w:pStyle w:val="Heading2"/>
      </w:pPr>
      <w:bookmarkStart w:id="13" w:name="_Toc433065604"/>
      <w:r w:rsidRPr="00E119DC">
        <w:t>Checkout Table</w:t>
      </w:r>
      <w:bookmarkEnd w:id="13"/>
    </w:p>
    <w:p w:rsidR="00E40C60" w:rsidRDefault="00E40C60" w:rsidP="00E119DC">
      <w:r>
        <w:t>This table contains books currently checked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2457"/>
        <w:gridCol w:w="1017"/>
        <w:gridCol w:w="1532"/>
        <w:gridCol w:w="1244"/>
      </w:tblGrid>
      <w:tr w:rsidR="00E40C60" w:rsidTr="00C80217">
        <w:tc>
          <w:tcPr>
            <w:tcW w:w="544" w:type="pct"/>
          </w:tcPr>
          <w:p w:rsidR="00E40C60" w:rsidRDefault="00E40C60" w:rsidP="00C80217">
            <w:pPr>
              <w:pStyle w:val="ListParagraph"/>
              <w:ind w:left="0"/>
            </w:pPr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1752" w:type="pct"/>
          </w:tcPr>
          <w:p w:rsidR="00E40C60" w:rsidRDefault="00E40C60" w:rsidP="00C80217">
            <w:pPr>
              <w:pStyle w:val="ListParagraph"/>
              <w:ind w:left="0"/>
            </w:pPr>
            <w:r>
              <w:t>Email ID</w:t>
            </w:r>
          </w:p>
        </w:tc>
        <w:tc>
          <w:tcPr>
            <w:tcW w:w="725" w:type="pct"/>
          </w:tcPr>
          <w:p w:rsidR="00E40C60" w:rsidRDefault="00E40C60" w:rsidP="00C80217">
            <w:pPr>
              <w:pStyle w:val="ListParagraph"/>
              <w:ind w:left="0"/>
            </w:pPr>
            <w:r>
              <w:t>ISBN</w:t>
            </w:r>
          </w:p>
        </w:tc>
        <w:tc>
          <w:tcPr>
            <w:tcW w:w="1092" w:type="pct"/>
          </w:tcPr>
          <w:p w:rsidR="00E40C60" w:rsidRDefault="00E40C60" w:rsidP="00C80217">
            <w:pPr>
              <w:pStyle w:val="ListParagraph"/>
              <w:ind w:left="0"/>
            </w:pPr>
            <w:r>
              <w:t>Checkout Date</w:t>
            </w:r>
          </w:p>
        </w:tc>
        <w:tc>
          <w:tcPr>
            <w:tcW w:w="887" w:type="pct"/>
          </w:tcPr>
          <w:p w:rsidR="00E40C60" w:rsidRDefault="00E40C60" w:rsidP="00C80217">
            <w:pPr>
              <w:pStyle w:val="ListParagraph"/>
              <w:ind w:left="0"/>
            </w:pPr>
            <w:r>
              <w:t>Due Date</w:t>
            </w:r>
          </w:p>
        </w:tc>
      </w:tr>
      <w:tr w:rsidR="00E40C60" w:rsidTr="00C80217">
        <w:tc>
          <w:tcPr>
            <w:tcW w:w="544" w:type="pct"/>
          </w:tcPr>
          <w:p w:rsidR="00E40C60" w:rsidRDefault="00E40C60" w:rsidP="00C8021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52" w:type="pct"/>
          </w:tcPr>
          <w:p w:rsidR="00E40C60" w:rsidRDefault="005334DF" w:rsidP="00C80217">
            <w:pPr>
              <w:pStyle w:val="ListParagraph"/>
              <w:ind w:left="0"/>
            </w:pPr>
            <w:hyperlink r:id="rId12" w:history="1">
              <w:r w:rsidR="00E40C60" w:rsidRPr="00452946">
                <w:rPr>
                  <w:rStyle w:val="Hyperlink"/>
                </w:rPr>
                <w:t>gash7618@colorado.edu</w:t>
              </w:r>
            </w:hyperlink>
          </w:p>
        </w:tc>
        <w:tc>
          <w:tcPr>
            <w:tcW w:w="725" w:type="pct"/>
          </w:tcPr>
          <w:p w:rsidR="00E40C60" w:rsidRDefault="00E40C60" w:rsidP="00C80217">
            <w:pPr>
              <w:pStyle w:val="ListParagraph"/>
              <w:ind w:left="0"/>
            </w:pPr>
            <w:r>
              <w:t>XXXXXXX</w:t>
            </w:r>
          </w:p>
        </w:tc>
        <w:tc>
          <w:tcPr>
            <w:tcW w:w="1092" w:type="pct"/>
          </w:tcPr>
          <w:p w:rsidR="00E40C60" w:rsidRDefault="00E40C60" w:rsidP="00C80217">
            <w:pPr>
              <w:pStyle w:val="ListParagraph"/>
              <w:ind w:left="0"/>
            </w:pPr>
            <w:r>
              <w:t>2015-10-18</w:t>
            </w:r>
          </w:p>
        </w:tc>
        <w:tc>
          <w:tcPr>
            <w:tcW w:w="887" w:type="pct"/>
          </w:tcPr>
          <w:p w:rsidR="00E40C60" w:rsidRDefault="00E40C60" w:rsidP="00C80217">
            <w:pPr>
              <w:pStyle w:val="ListParagraph"/>
              <w:ind w:left="0"/>
            </w:pPr>
            <w:r>
              <w:t>2015-12-18</w:t>
            </w:r>
          </w:p>
        </w:tc>
      </w:tr>
    </w:tbl>
    <w:p w:rsidR="007627BB" w:rsidRPr="00E40C60" w:rsidRDefault="00E40C60" w:rsidP="00E40C60">
      <w:pPr>
        <w:pStyle w:val="ListParagraph"/>
        <w:jc w:val="center"/>
        <w:rPr>
          <w:b/>
        </w:rPr>
      </w:pPr>
      <w:r w:rsidRPr="00A46FAE">
        <w:rPr>
          <w:b/>
        </w:rPr>
        <w:t xml:space="preserve">Example </w:t>
      </w:r>
      <w:r>
        <w:rPr>
          <w:b/>
        </w:rPr>
        <w:t xml:space="preserve">Checkout </w:t>
      </w:r>
      <w:r w:rsidRPr="00A46FAE">
        <w:rPr>
          <w:b/>
        </w:rPr>
        <w:t>Table</w:t>
      </w:r>
    </w:p>
    <w:p w:rsidR="00E119DC" w:rsidRDefault="00E119DC">
      <w:pPr>
        <w:rPr>
          <w:rFonts w:ascii="Calibri Light" w:eastAsiaTheme="majorEastAsia" w:hAnsiTheme="majorHAnsi" w:cstheme="majorBidi"/>
          <w:b/>
          <w:bCs/>
          <w:smallCaps/>
          <w:color w:val="000000"/>
          <w:sz w:val="36"/>
          <w:szCs w:val="36"/>
        </w:rPr>
      </w:pPr>
      <w:r>
        <w:br w:type="page"/>
      </w:r>
    </w:p>
    <w:p w:rsidR="007627BB" w:rsidRPr="007627BB" w:rsidRDefault="007627BB" w:rsidP="007627BB">
      <w:pPr>
        <w:pStyle w:val="Heading1"/>
      </w:pPr>
      <w:r>
        <w:lastRenderedPageBreak/>
        <w:t xml:space="preserve"> </w:t>
      </w:r>
      <w:bookmarkStart w:id="14" w:name="_Toc433065605"/>
      <w:r>
        <w:t>UI Mockups</w:t>
      </w:r>
      <w:bookmarkEnd w:id="14"/>
    </w:p>
    <w:p w:rsidR="005F3416" w:rsidRDefault="00D23E4C" w:rsidP="005F3416">
      <w:pPr>
        <w:pStyle w:val="Heading2"/>
      </w:pPr>
      <w:bookmarkStart w:id="15" w:name="_Toc433065606"/>
      <w:r>
        <w:t>Login</w:t>
      </w:r>
      <w:r w:rsidR="000205D7">
        <w:t xml:space="preserve"> UI</w:t>
      </w:r>
      <w:bookmarkEnd w:id="15"/>
    </w:p>
    <w:p w:rsidR="000205D7" w:rsidRDefault="00B7120B" w:rsidP="005F3416">
      <w:r>
        <w:rPr>
          <w:noProof/>
          <w:lang w:eastAsia="en-US"/>
        </w:rPr>
        <w:drawing>
          <wp:inline distT="0" distB="0" distL="0" distR="0" wp14:anchorId="30CF546B" wp14:editId="1CE64BD0">
            <wp:extent cx="6848475" cy="299593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16" w:rsidRDefault="000205D7" w:rsidP="005F3416">
      <w:pPr>
        <w:pStyle w:val="Heading2"/>
      </w:pPr>
      <w:bookmarkStart w:id="16" w:name="_Toc433065607"/>
      <w:r>
        <w:t>Student UI</w:t>
      </w:r>
      <w:bookmarkEnd w:id="16"/>
    </w:p>
    <w:p w:rsidR="00B7120B" w:rsidRPr="00B7120B" w:rsidRDefault="00B7120B" w:rsidP="00B7120B"/>
    <w:p w:rsidR="000205D7" w:rsidRDefault="00B7120B" w:rsidP="005F3416">
      <w:r>
        <w:rPr>
          <w:noProof/>
          <w:lang w:eastAsia="en-US"/>
        </w:rPr>
        <w:drawing>
          <wp:inline distT="0" distB="0" distL="0" distR="0" wp14:anchorId="49F73437" wp14:editId="2B9B1107">
            <wp:extent cx="6848475" cy="4513580"/>
            <wp:effectExtent l="0" t="0" r="952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D7" w:rsidRDefault="000205D7" w:rsidP="005F3416">
      <w:r>
        <w:rPr>
          <w:noProof/>
          <w:lang w:eastAsia="en-US"/>
        </w:rPr>
        <w:lastRenderedPageBreak/>
        <w:drawing>
          <wp:inline distT="0" distB="0" distL="0" distR="0" wp14:anchorId="76E8F45C" wp14:editId="61F35DD0">
            <wp:extent cx="6856730" cy="4046220"/>
            <wp:effectExtent l="0" t="0" r="1270" b="0"/>
            <wp:docPr id="6" name="Picture 6" descr="D:\Google Drive\Studies\2015 Fall\CSCI 5448 - OOAD\Project\UML\UI Mockups\Student Checked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oogle Drive\Studies\2015 Fall\CSCI 5448 - OOAD\Project\UML\UI Mockups\Student Checked o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30"/>
                    <a:stretch/>
                  </pic:blipFill>
                  <pic:spPr bwMode="auto">
                    <a:xfrm>
                      <a:off x="0" y="0"/>
                      <a:ext cx="6858000" cy="404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0D1" w:rsidRDefault="00B230D1" w:rsidP="005F3416"/>
    <w:p w:rsidR="000205D7" w:rsidRDefault="000205D7" w:rsidP="005F3416">
      <w:r>
        <w:rPr>
          <w:noProof/>
          <w:lang w:eastAsia="en-US"/>
        </w:rPr>
        <w:drawing>
          <wp:inline distT="0" distB="0" distL="0" distR="0" wp14:anchorId="5062E015" wp14:editId="7C3B7891">
            <wp:extent cx="6857365" cy="4435475"/>
            <wp:effectExtent l="0" t="0" r="635" b="3175"/>
            <wp:docPr id="8" name="Picture 8" descr="D:\Google Drive\Studies\2015 Fall\CSCI 5448 - OOAD\Project\UML\UI Mockups\Student Reques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oogle Drive\Studies\2015 Fall\CSCI 5448 - OOAD\Project\UML\UI Mockups\Student Request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03"/>
                    <a:stretch/>
                  </pic:blipFill>
                  <pic:spPr bwMode="auto">
                    <a:xfrm>
                      <a:off x="0" y="0"/>
                      <a:ext cx="6858000" cy="44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5D7" w:rsidRDefault="000205D7" w:rsidP="005F3416">
      <w:pPr>
        <w:pStyle w:val="Heading2"/>
      </w:pPr>
      <w:bookmarkStart w:id="17" w:name="_Toc433065608"/>
      <w:r>
        <w:lastRenderedPageBreak/>
        <w:t>Librarian UI</w:t>
      </w:r>
      <w:bookmarkEnd w:id="17"/>
    </w:p>
    <w:p w:rsidR="000205D7" w:rsidRDefault="000205D7" w:rsidP="005F3416">
      <w:r>
        <w:rPr>
          <w:noProof/>
          <w:lang w:eastAsia="en-US"/>
        </w:rPr>
        <w:drawing>
          <wp:inline distT="0" distB="0" distL="0" distR="0" wp14:anchorId="108D44F2" wp14:editId="169AAB8B">
            <wp:extent cx="6857365" cy="4357370"/>
            <wp:effectExtent l="0" t="0" r="635" b="5080"/>
            <wp:docPr id="9" name="Picture 9" descr="D:\Google Drive\Studies\2015 Fall\CSCI 5448 - OOAD\Project\UML\UI Mockups\Libr Requested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oogle Drive\Studies\2015 Fall\CSCI 5448 - OOAD\Project\UML\UI Mockups\Libr Requested Tab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3"/>
                    <a:stretch/>
                  </pic:blipFill>
                  <pic:spPr bwMode="auto">
                    <a:xfrm>
                      <a:off x="0" y="0"/>
                      <a:ext cx="6858000" cy="435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0D1" w:rsidRDefault="00B230D1" w:rsidP="005F3416"/>
    <w:p w:rsidR="000205D7" w:rsidRDefault="000205D7" w:rsidP="005F3416">
      <w:r>
        <w:rPr>
          <w:noProof/>
          <w:lang w:eastAsia="en-US"/>
        </w:rPr>
        <w:drawing>
          <wp:inline distT="0" distB="0" distL="0" distR="0" wp14:anchorId="46B3ACBE" wp14:editId="75F6C62B">
            <wp:extent cx="6856730" cy="3696335"/>
            <wp:effectExtent l="0" t="0" r="1270" b="0"/>
            <wp:docPr id="10" name="Picture 10" descr="D:\Google Drive\Studies\2015 Fall\CSCI 5448 - OOAD\Project\UML\UI Mockups\Libr Process Retu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oogle Drive\Studies\2015 Fall\CSCI 5448 - OOAD\Project\UML\UI Mockups\Libr Process Retur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78"/>
                    <a:stretch/>
                  </pic:blipFill>
                  <pic:spPr bwMode="auto">
                    <a:xfrm>
                      <a:off x="0" y="0"/>
                      <a:ext cx="6858000" cy="369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5D7" w:rsidRDefault="000205D7" w:rsidP="005F3416">
      <w:pPr>
        <w:pStyle w:val="Heading2"/>
      </w:pPr>
      <w:bookmarkStart w:id="18" w:name="_Toc433065609"/>
      <w:r>
        <w:lastRenderedPageBreak/>
        <w:t>Admin UI</w:t>
      </w:r>
      <w:bookmarkEnd w:id="18"/>
    </w:p>
    <w:p w:rsidR="000205D7" w:rsidRDefault="000205D7" w:rsidP="005F3416">
      <w:r>
        <w:rPr>
          <w:noProof/>
          <w:lang w:eastAsia="en-US"/>
        </w:rPr>
        <w:drawing>
          <wp:inline distT="0" distB="0" distL="0" distR="0" wp14:anchorId="171D54F6" wp14:editId="5B51263A">
            <wp:extent cx="6858000" cy="3754755"/>
            <wp:effectExtent l="0" t="0" r="0" b="0"/>
            <wp:docPr id="11" name="Picture 11" descr="D:\Google Drive\Studies\2015 Fall\CSCI 5448 - OOAD\Project\UML\UI Mockups\Admin Add 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oogle Drive\Studies\2015 Fall\CSCI 5448 - OOAD\Project\UML\UI Mockups\Admin Add boo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44"/>
                    <a:stretch/>
                  </pic:blipFill>
                  <pic:spPr bwMode="auto">
                    <a:xfrm>
                      <a:off x="0" y="0"/>
                      <a:ext cx="6858000" cy="375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0D1" w:rsidRDefault="00B230D1" w:rsidP="005F3416"/>
    <w:p w:rsidR="000205D7" w:rsidRDefault="000205D7" w:rsidP="005F3416">
      <w:r>
        <w:rPr>
          <w:noProof/>
          <w:lang w:eastAsia="en-US"/>
        </w:rPr>
        <w:drawing>
          <wp:inline distT="0" distB="0" distL="0" distR="0" wp14:anchorId="53345623" wp14:editId="19D9591B">
            <wp:extent cx="6857365" cy="4357370"/>
            <wp:effectExtent l="0" t="0" r="635" b="5080"/>
            <wp:docPr id="12" name="Picture 12" descr="D:\Google Drive\Studies\2015 Fall\CSCI 5448 - OOAD\Project\UML\UI Mockups\Admin Edit 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oogle Drive\Studies\2015 Fall\CSCI 5448 - OOAD\Project\UML\UI Mockups\Admin Edit boo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39"/>
                    <a:stretch/>
                  </pic:blipFill>
                  <pic:spPr bwMode="auto">
                    <a:xfrm>
                      <a:off x="0" y="0"/>
                      <a:ext cx="6858000" cy="435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5D7" w:rsidRDefault="000205D7" w:rsidP="005F3416"/>
    <w:p w:rsidR="000205D7" w:rsidRPr="00D23E4C" w:rsidRDefault="000205D7">
      <w:r>
        <w:rPr>
          <w:noProof/>
          <w:lang w:eastAsia="en-US"/>
        </w:rPr>
        <w:lastRenderedPageBreak/>
        <w:drawing>
          <wp:inline distT="0" distB="0" distL="0" distR="0" wp14:anchorId="423C12DC" wp14:editId="15AC68A7">
            <wp:extent cx="6858000" cy="4991100"/>
            <wp:effectExtent l="0" t="0" r="0" b="0"/>
            <wp:docPr id="13" name="Picture 13" descr="D:\Google Drive\Studies\2015 Fall\CSCI 5448 - OOAD\Project\UML\UI Mockups\Admin Edit Li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Google Drive\Studies\2015 Fall\CSCI 5448 - OOAD\Project\UML\UI Mockups\Admin Edit Lib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7BB" w:rsidRDefault="007627BB" w:rsidP="007627BB">
      <w:pPr>
        <w:pStyle w:val="Heading1"/>
      </w:pPr>
      <w:bookmarkStart w:id="19" w:name="_Toc433065610"/>
      <w:r>
        <w:t>User Interactions</w:t>
      </w:r>
      <w:bookmarkEnd w:id="19"/>
    </w:p>
    <w:p w:rsidR="003959F1" w:rsidRDefault="00E84B66" w:rsidP="00E84B66">
      <w:pPr>
        <w:pStyle w:val="Heading2"/>
      </w:pPr>
      <w:bookmarkStart w:id="20" w:name="_Toc433065611"/>
      <w:r>
        <w:t>Sequence Diagram: Admin adding</w:t>
      </w:r>
      <w:r w:rsidR="00D86868">
        <w:t>/updating</w:t>
      </w:r>
      <w:r>
        <w:t xml:space="preserve"> a Librarian</w:t>
      </w:r>
      <w:bookmarkEnd w:id="20"/>
    </w:p>
    <w:p w:rsidR="00E84B66" w:rsidRDefault="00E84B66" w:rsidP="00D06F14">
      <w:pPr>
        <w:jc w:val="center"/>
      </w:pPr>
    </w:p>
    <w:p w:rsidR="007627BB" w:rsidRDefault="001755E8" w:rsidP="00D06F14">
      <w:pPr>
        <w:jc w:val="center"/>
      </w:pPr>
      <w:r>
        <w:rPr>
          <w:noProof/>
          <w:lang w:eastAsia="en-US"/>
        </w:rPr>
        <w:drawing>
          <wp:inline distT="0" distB="0" distL="0" distR="0" wp14:anchorId="12682E0B" wp14:editId="41BB0A60">
            <wp:extent cx="6858000" cy="2171700"/>
            <wp:effectExtent l="0" t="0" r="0" b="0"/>
            <wp:docPr id="25" name="Picture 25" descr="D:\Google Drive\Studies\2015 Fall\CSCI 5448 - OOAD\Project\UML\Sequence\LMS-Sequence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Google Drive\Studies\2015 Fall\CSCI 5448 - OOAD\Project\UML\Sequence\LMS-Sequence1.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7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0A" w:rsidRDefault="00D06F14" w:rsidP="00D06F14">
      <w:pPr>
        <w:jc w:val="center"/>
      </w:pPr>
      <w:r>
        <w:t>Admin adding a librarian</w:t>
      </w:r>
    </w:p>
    <w:p w:rsidR="00BA220A" w:rsidRDefault="00BA220A" w:rsidP="00BA220A">
      <w:r>
        <w:br w:type="page"/>
      </w:r>
    </w:p>
    <w:p w:rsidR="0045434C" w:rsidRDefault="00E84B66" w:rsidP="00D86868">
      <w:pPr>
        <w:pStyle w:val="Heading2"/>
        <w:rPr>
          <w:noProof/>
          <w:lang w:eastAsia="en-US"/>
        </w:rPr>
      </w:pPr>
      <w:bookmarkStart w:id="21" w:name="_Toc433065612"/>
      <w:r>
        <w:rPr>
          <w:noProof/>
          <w:lang w:eastAsia="en-US"/>
        </w:rPr>
        <w:lastRenderedPageBreak/>
        <w:t>Sequence Diagram</w:t>
      </w:r>
      <w:r w:rsidR="00D86868">
        <w:rPr>
          <w:noProof/>
          <w:lang w:eastAsia="en-US"/>
        </w:rPr>
        <w:t>: Admin adding</w:t>
      </w:r>
      <w:r w:rsidR="00D86868">
        <w:t>/updating</w:t>
      </w:r>
      <w:r w:rsidR="00D86868">
        <w:rPr>
          <w:noProof/>
          <w:lang w:eastAsia="en-US"/>
        </w:rPr>
        <w:t xml:space="preserve"> a book</w:t>
      </w:r>
      <w:bookmarkEnd w:id="21"/>
    </w:p>
    <w:p w:rsidR="00D86868" w:rsidRDefault="00D86868" w:rsidP="00D06F14">
      <w:pPr>
        <w:jc w:val="center"/>
        <w:rPr>
          <w:noProof/>
          <w:lang w:eastAsia="en-US"/>
        </w:rPr>
      </w:pPr>
    </w:p>
    <w:p w:rsidR="00D06F14" w:rsidRDefault="00BA220A" w:rsidP="00D06F14">
      <w:pPr>
        <w:jc w:val="center"/>
        <w:rPr>
          <w:noProof/>
          <w:lang w:eastAsia="en-US"/>
        </w:rPr>
      </w:pPr>
      <w:r w:rsidRPr="00BA220A">
        <w:rPr>
          <w:noProof/>
          <w:lang w:eastAsia="en-US"/>
        </w:rPr>
        <w:drawing>
          <wp:inline distT="0" distB="0" distL="0" distR="0">
            <wp:extent cx="6858000" cy="2441027"/>
            <wp:effectExtent l="0" t="0" r="0" b="0"/>
            <wp:docPr id="2" name="Picture 2" descr="D:\Google Drive\Studies\2015 Fall\CSCI 5448 - OOAD\Project\UML\Sequence\LMS-Sequence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Studies\2015 Fall\CSCI 5448 - OOAD\Project\UML\Sequence\LMS-Sequence2.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4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20A" w:rsidRDefault="00BA220A" w:rsidP="00D06F14">
      <w:pPr>
        <w:jc w:val="center"/>
        <w:rPr>
          <w:noProof/>
          <w:lang w:eastAsia="en-US"/>
        </w:rPr>
      </w:pPr>
      <w:r>
        <w:rPr>
          <w:noProof/>
          <w:lang w:eastAsia="en-US"/>
        </w:rPr>
        <w:t>Admin adding a book</w:t>
      </w:r>
    </w:p>
    <w:p w:rsidR="003277FB" w:rsidRDefault="003277FB" w:rsidP="003277FB">
      <w:pPr>
        <w:pStyle w:val="Heading2"/>
        <w:rPr>
          <w:noProof/>
          <w:lang w:eastAsia="en-US"/>
        </w:rPr>
      </w:pPr>
      <w:bookmarkStart w:id="22" w:name="_Toc433065613"/>
      <w:r>
        <w:rPr>
          <w:noProof/>
          <w:lang w:eastAsia="en-US"/>
        </w:rPr>
        <w:t>Sequence Diagram: Librarian Checking out a book</w:t>
      </w:r>
      <w:bookmarkEnd w:id="22"/>
    </w:p>
    <w:p w:rsidR="0045434C" w:rsidRDefault="0045434C" w:rsidP="00D06F14">
      <w:pPr>
        <w:jc w:val="center"/>
        <w:rPr>
          <w:noProof/>
          <w:lang w:eastAsia="en-US"/>
        </w:rPr>
      </w:pPr>
    </w:p>
    <w:p w:rsidR="0045434C" w:rsidRDefault="00AD4B8F" w:rsidP="0045434C">
      <w:pPr>
        <w:jc w:val="center"/>
      </w:pPr>
      <w:r w:rsidRPr="00AD4B8F">
        <w:rPr>
          <w:noProof/>
          <w:lang w:eastAsia="en-US"/>
        </w:rPr>
        <w:drawing>
          <wp:inline distT="0" distB="0" distL="0" distR="0">
            <wp:extent cx="6858000" cy="3857043"/>
            <wp:effectExtent l="0" t="0" r="0" b="0"/>
            <wp:docPr id="7" name="Picture 7" descr="D:\Google Drive\Studies\2015 Fall\CSCI 5448 - OOAD\Project\UML\Sequence\LMS-Sequence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Studies\2015 Fall\CSCI 5448 - OOAD\Project\UML\Sequence\LMS-Sequence3.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B8F" w:rsidRDefault="00AD4B8F" w:rsidP="00D06F14">
      <w:pPr>
        <w:jc w:val="center"/>
      </w:pPr>
      <w:r>
        <w:t>Librarian checking out a book</w:t>
      </w:r>
    </w:p>
    <w:p w:rsidR="0045434C" w:rsidRPr="007627BB" w:rsidRDefault="0045434C" w:rsidP="00D06F14">
      <w:pPr>
        <w:jc w:val="center"/>
      </w:pPr>
    </w:p>
    <w:p w:rsidR="007627BB" w:rsidRDefault="007627BB" w:rsidP="00A21C05">
      <w:pPr>
        <w:pStyle w:val="Heading1"/>
      </w:pPr>
      <w:bookmarkStart w:id="23" w:name="_Toc433065614"/>
      <w:r>
        <w:lastRenderedPageBreak/>
        <w:t>Class Diagrams</w:t>
      </w:r>
      <w:bookmarkEnd w:id="23"/>
    </w:p>
    <w:p w:rsidR="0016344D" w:rsidRPr="0016344D" w:rsidRDefault="00741375" w:rsidP="0016344D">
      <w:r w:rsidRPr="00741375">
        <w:rPr>
          <w:noProof/>
          <w:lang w:eastAsia="en-US"/>
        </w:rPr>
        <w:drawing>
          <wp:inline distT="0" distB="0" distL="0" distR="0">
            <wp:extent cx="6856730" cy="8654970"/>
            <wp:effectExtent l="0" t="0" r="1270" b="0"/>
            <wp:docPr id="4" name="Picture 4" descr="D:\Google Drive\Studies\2015 Fall\CSCI 5448 - OOAD\Project\UML\Class\New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Studies\2015 Fall\CSCI 5448 - OOAD\Project\UML\Class\New Class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 b="1215"/>
                    <a:stretch/>
                  </pic:blipFill>
                  <pic:spPr bwMode="auto">
                    <a:xfrm>
                      <a:off x="0" y="0"/>
                      <a:ext cx="6866253" cy="866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344D" w:rsidRPr="0016344D" w:rsidSect="0016344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B506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BC6E05"/>
    <w:multiLevelType w:val="hybridMultilevel"/>
    <w:tmpl w:val="067ABB1A"/>
    <w:lvl w:ilvl="0" w:tplc="79A06F8E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F38831B6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60622E96">
      <w:numFmt w:val="bullet"/>
      <w:lvlText w:val=""/>
      <w:lvlJc w:val="left"/>
      <w:pPr>
        <w:ind w:left="2160" w:hanging="1800"/>
      </w:pPr>
    </w:lvl>
    <w:lvl w:ilvl="3" w:tplc="9A8C9C52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667E7710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049C178E">
      <w:numFmt w:val="bullet"/>
      <w:lvlText w:val=""/>
      <w:lvlJc w:val="left"/>
      <w:pPr>
        <w:ind w:left="4320" w:hanging="3960"/>
      </w:pPr>
    </w:lvl>
    <w:lvl w:ilvl="6" w:tplc="EA3A51E2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A69C3CC2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535439F6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48F1120A"/>
    <w:multiLevelType w:val="hybridMultilevel"/>
    <w:tmpl w:val="46D27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7BB"/>
    <w:rsid w:val="000205D7"/>
    <w:rsid w:val="00031BC8"/>
    <w:rsid w:val="0005127A"/>
    <w:rsid w:val="00093CC3"/>
    <w:rsid w:val="001134B9"/>
    <w:rsid w:val="00124074"/>
    <w:rsid w:val="00126DCC"/>
    <w:rsid w:val="0016344D"/>
    <w:rsid w:val="00171683"/>
    <w:rsid w:val="001755E8"/>
    <w:rsid w:val="00182DF6"/>
    <w:rsid w:val="001928BF"/>
    <w:rsid w:val="001973E6"/>
    <w:rsid w:val="001D29C4"/>
    <w:rsid w:val="001E1B06"/>
    <w:rsid w:val="00217A7E"/>
    <w:rsid w:val="00221421"/>
    <w:rsid w:val="00251739"/>
    <w:rsid w:val="00272A0D"/>
    <w:rsid w:val="002D7CFF"/>
    <w:rsid w:val="002E6215"/>
    <w:rsid w:val="002F772A"/>
    <w:rsid w:val="003277FB"/>
    <w:rsid w:val="00327D19"/>
    <w:rsid w:val="003959F1"/>
    <w:rsid w:val="003E1428"/>
    <w:rsid w:val="003F4EAA"/>
    <w:rsid w:val="00413BE7"/>
    <w:rsid w:val="00424455"/>
    <w:rsid w:val="0045434C"/>
    <w:rsid w:val="00490818"/>
    <w:rsid w:val="004F1E78"/>
    <w:rsid w:val="004F7554"/>
    <w:rsid w:val="00517251"/>
    <w:rsid w:val="005334DF"/>
    <w:rsid w:val="00543BA7"/>
    <w:rsid w:val="005510C9"/>
    <w:rsid w:val="005E49C2"/>
    <w:rsid w:val="005F3416"/>
    <w:rsid w:val="00611F9B"/>
    <w:rsid w:val="0069514A"/>
    <w:rsid w:val="006A7AFE"/>
    <w:rsid w:val="006B5A9D"/>
    <w:rsid w:val="00741375"/>
    <w:rsid w:val="007627BB"/>
    <w:rsid w:val="007A6A54"/>
    <w:rsid w:val="007C2242"/>
    <w:rsid w:val="007E61C9"/>
    <w:rsid w:val="008144D3"/>
    <w:rsid w:val="00861923"/>
    <w:rsid w:val="008D7435"/>
    <w:rsid w:val="008F41E9"/>
    <w:rsid w:val="0093296A"/>
    <w:rsid w:val="009649E6"/>
    <w:rsid w:val="009A127D"/>
    <w:rsid w:val="009A1C8C"/>
    <w:rsid w:val="009A35EC"/>
    <w:rsid w:val="009A3DB3"/>
    <w:rsid w:val="00A21C05"/>
    <w:rsid w:val="00A5424D"/>
    <w:rsid w:val="00A542E9"/>
    <w:rsid w:val="00A946E5"/>
    <w:rsid w:val="00AD4B8F"/>
    <w:rsid w:val="00B21EA7"/>
    <w:rsid w:val="00B230D1"/>
    <w:rsid w:val="00B43DC9"/>
    <w:rsid w:val="00B7120B"/>
    <w:rsid w:val="00B72263"/>
    <w:rsid w:val="00B872FE"/>
    <w:rsid w:val="00B87A9C"/>
    <w:rsid w:val="00BA152C"/>
    <w:rsid w:val="00BA220A"/>
    <w:rsid w:val="00BB0DAA"/>
    <w:rsid w:val="00BB30B3"/>
    <w:rsid w:val="00BE0CBA"/>
    <w:rsid w:val="00BE3DE3"/>
    <w:rsid w:val="00C0590A"/>
    <w:rsid w:val="00C80217"/>
    <w:rsid w:val="00CD15FC"/>
    <w:rsid w:val="00CF1141"/>
    <w:rsid w:val="00D06C37"/>
    <w:rsid w:val="00D06C71"/>
    <w:rsid w:val="00D06F14"/>
    <w:rsid w:val="00D15589"/>
    <w:rsid w:val="00D23E4C"/>
    <w:rsid w:val="00D517B9"/>
    <w:rsid w:val="00D86868"/>
    <w:rsid w:val="00DC58F9"/>
    <w:rsid w:val="00DE500D"/>
    <w:rsid w:val="00E02357"/>
    <w:rsid w:val="00E119DC"/>
    <w:rsid w:val="00E40C60"/>
    <w:rsid w:val="00E506FB"/>
    <w:rsid w:val="00E65DC2"/>
    <w:rsid w:val="00E7053C"/>
    <w:rsid w:val="00E80934"/>
    <w:rsid w:val="00E84B66"/>
    <w:rsid w:val="00EF7A5E"/>
    <w:rsid w:val="00F67533"/>
    <w:rsid w:val="00F7729C"/>
    <w:rsid w:val="00F816F4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88547-8F6F-4C83-A019-59B40029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17A7E"/>
    <w:pPr>
      <w:tabs>
        <w:tab w:val="left" w:pos="450"/>
        <w:tab w:val="right" w:leader="dot" w:pos="1079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627BB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627BB"/>
    <w:pPr>
      <w:spacing w:after="100"/>
      <w:ind w:left="220"/>
    </w:pPr>
  </w:style>
  <w:style w:type="table" w:styleId="TableGrid">
    <w:name w:val="Table Grid"/>
    <w:basedOn w:val="TableNormal"/>
    <w:uiPriority w:val="39"/>
    <w:rsid w:val="00E40C6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93CC3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DC58F9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hyperlink" Target="mailto:gash7618@colorado.edu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ash7618@colorado.edu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hyperlink" Target="mailto:gash7618@colorado.edu" TargetMode="Externa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hyperlink" Target="mailto:tain5575@colorado.ed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useef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60CBA9-8512-4844-B8C2-37862E61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261</TotalTime>
  <Pages>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Tauseef</dc:creator>
  <cp:keywords/>
  <cp:lastModifiedBy>Tauseef</cp:lastModifiedBy>
  <cp:revision>103</cp:revision>
  <cp:lastPrinted>2015-10-20T06:51:00Z</cp:lastPrinted>
  <dcterms:created xsi:type="dcterms:W3CDTF">2015-10-19T11:41:00Z</dcterms:created>
  <dcterms:modified xsi:type="dcterms:W3CDTF">2015-10-20T06:51:00Z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